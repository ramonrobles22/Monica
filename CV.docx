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46288" w14:textId="2139F009" w:rsidR="00BB527C" w:rsidRDefault="000B0CC7">
      <w:pPr>
        <w:pStyle w:val="Ttulo1"/>
      </w:pPr>
      <w:r>
        <w:rPr>
          <w:noProof/>
          <w:lang w:val="es-ES"/>
        </w:rPr>
        <w:drawing>
          <wp:anchor distT="0" distB="0" distL="114300" distR="114300" simplePos="0" relativeHeight="251658240" behindDoc="0" locked="0" layoutInCell="1" allowOverlap="1" wp14:anchorId="29CA3431" wp14:editId="7B67F850">
            <wp:simplePos x="0" y="0"/>
            <wp:positionH relativeFrom="column">
              <wp:posOffset>5372100</wp:posOffset>
            </wp:positionH>
            <wp:positionV relativeFrom="paragraph">
              <wp:posOffset>-1019905</wp:posOffset>
            </wp:positionV>
            <wp:extent cx="1142432" cy="1212310"/>
            <wp:effectExtent l="0" t="0" r="63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5.jpg"/>
                    <pic:cNvPicPr/>
                  </pic:nvPicPr>
                  <pic:blipFill rotWithShape="1">
                    <a:blip r:embed="rId8">
                      <a:extLst>
                        <a:ext uri="{28A0092B-C50C-407E-A947-70E740481C1C}">
                          <a14:useLocalDpi xmlns:a14="http://schemas.microsoft.com/office/drawing/2010/main" val="0"/>
                        </a:ext>
                      </a:extLst>
                    </a:blip>
                    <a:srcRect l="20761" t="1342" r="25227" b="12414"/>
                    <a:stretch/>
                  </pic:blipFill>
                  <pic:spPr bwMode="auto">
                    <a:xfrm>
                      <a:off x="0" y="0"/>
                      <a:ext cx="1142967" cy="12128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1D8C">
        <w:rPr>
          <w:lang w:val="es-ES"/>
        </w:rPr>
        <w:t>Formación</w:t>
      </w:r>
    </w:p>
    <w:sdt>
      <w:sdtPr>
        <w:id w:val="9459735"/>
        <w:placeholder>
          <w:docPart w:val="0D2DC11FC364BF4696A2F753122BF1A9"/>
        </w:placeholder>
      </w:sdtPr>
      <w:sdtContent>
        <w:p w14:paraId="5BA4D7F1" w14:textId="77777777" w:rsidR="00C81D8C" w:rsidRPr="00C81D8C" w:rsidRDefault="00C81D8C" w:rsidP="00C81D8C">
          <w:pPr>
            <w:pStyle w:val="Textodecuerpo"/>
            <w:rPr>
              <w:b/>
            </w:rPr>
          </w:pPr>
          <w:r w:rsidRPr="00C81D8C">
            <w:rPr>
              <w:b/>
            </w:rPr>
            <w:t>Licenciatura en Informática</w:t>
          </w:r>
        </w:p>
        <w:p w14:paraId="5DFD1EE7" w14:textId="77777777" w:rsidR="00C81D8C" w:rsidRDefault="00C81D8C" w:rsidP="00C81D8C">
          <w:pPr>
            <w:pStyle w:val="Textodecuerpo"/>
          </w:pPr>
          <w:r w:rsidRPr="00C81D8C">
            <w:rPr>
              <w:b/>
            </w:rPr>
            <w:t>Periodo:</w:t>
          </w:r>
          <w:r>
            <w:t xml:space="preserve"> 2004 - 2009</w:t>
          </w:r>
        </w:p>
        <w:p w14:paraId="52976267" w14:textId="77777777" w:rsidR="00007E3A" w:rsidRDefault="00C81D8C" w:rsidP="00C81D8C">
          <w:pPr>
            <w:pStyle w:val="Textodecuerpo"/>
          </w:pPr>
          <w:r w:rsidRPr="00C81D8C">
            <w:rPr>
              <w:b/>
            </w:rPr>
            <w:t>Institución:</w:t>
          </w:r>
          <w:r>
            <w:t xml:space="preserve"> Universidad Autónoma del Estado de Morelos (UAEM) </w:t>
          </w:r>
          <w:bookmarkStart w:id="0" w:name="_GoBack"/>
          <w:bookmarkEnd w:id="0"/>
        </w:p>
        <w:p w14:paraId="14A6E522" w14:textId="77777777" w:rsidR="00BB527C" w:rsidRDefault="00C81D8C" w:rsidP="00C81D8C">
          <w:pPr>
            <w:pStyle w:val="Textodecuerpo"/>
          </w:pPr>
          <w:r w:rsidRPr="00007E3A">
            <w:rPr>
              <w:b/>
            </w:rPr>
            <w:t>Ubicación:</w:t>
          </w:r>
          <w:r>
            <w:t xml:space="preserve"> Cuernavaca, Morelos.</w:t>
          </w:r>
        </w:p>
      </w:sdtContent>
    </w:sdt>
    <w:p w14:paraId="61B1096A" w14:textId="77777777" w:rsidR="00BB527C" w:rsidRDefault="00C81D8C">
      <w:pPr>
        <w:pStyle w:val="Ttulo1"/>
      </w:pPr>
      <w:r>
        <w:rPr>
          <w:lang w:val="es-ES"/>
        </w:rPr>
        <w:t>Experiencia</w:t>
      </w:r>
    </w:p>
    <w:p w14:paraId="2912571C" w14:textId="62133095" w:rsidR="00313EB2" w:rsidRDefault="00313EB2">
      <w:pPr>
        <w:pStyle w:val="Ttulo2"/>
      </w:pPr>
      <w:sdt>
        <w:sdtPr>
          <w:id w:val="9459739"/>
          <w:placeholder>
            <w:docPart w:val="B11C458E89401A40A008D07B10E84C95"/>
          </w:placeholder>
        </w:sdtPr>
        <w:sdtContent>
          <w:r>
            <w:t xml:space="preserve">Royal </w:t>
          </w:r>
          <w:proofErr w:type="spellStart"/>
          <w:r>
            <w:t>Holiday</w:t>
          </w:r>
          <w:proofErr w:type="spellEnd"/>
          <w:r>
            <w:t xml:space="preserve">                                                                             Enero 2018 - Actualidad</w:t>
          </w:r>
        </w:sdtContent>
      </w:sdt>
    </w:p>
    <w:p w14:paraId="2812DF7E" w14:textId="3154B652" w:rsidR="00313EB2" w:rsidRDefault="00313EB2">
      <w:pPr>
        <w:pStyle w:val="Ttulo2"/>
      </w:pPr>
      <w:r>
        <w:t xml:space="preserve">Puesto : </w:t>
      </w:r>
      <w:r w:rsidRPr="00313EB2">
        <w:rPr>
          <w:b w:val="0"/>
        </w:rPr>
        <w:t>Soporte Técnico Help Desk 1er Nivel</w:t>
      </w:r>
      <w:r>
        <w:t xml:space="preserve"> </w:t>
      </w:r>
    </w:p>
    <w:p w14:paraId="4C4B2455" w14:textId="3A12606F" w:rsidR="00313EB2" w:rsidRDefault="00313EB2" w:rsidP="00313EB2">
      <w:pPr>
        <w:pStyle w:val="Textodecuerpo"/>
      </w:pPr>
      <w:r w:rsidRPr="00313EB2">
        <w:rPr>
          <w:b/>
        </w:rPr>
        <w:t>Teléfono</w:t>
      </w:r>
      <w:r>
        <w:t>: 55 56 27 8880</w:t>
      </w:r>
    </w:p>
    <w:p w14:paraId="2556DF5B" w14:textId="6E0A58F0" w:rsidR="00313EB2" w:rsidRPr="00313EB2" w:rsidRDefault="00313EB2" w:rsidP="00313EB2">
      <w:pPr>
        <w:pStyle w:val="Textodecuerpo"/>
        <w:rPr>
          <w:b/>
        </w:rPr>
      </w:pPr>
      <w:r w:rsidRPr="00313EB2">
        <w:rPr>
          <w:b/>
        </w:rPr>
        <w:t>Funciones Desempeñadas</w:t>
      </w:r>
      <w:r>
        <w:rPr>
          <w:b/>
        </w:rPr>
        <w:t>:</w:t>
      </w:r>
    </w:p>
    <w:p w14:paraId="586C7597" w14:textId="1154130D" w:rsidR="00313EB2" w:rsidRDefault="00BA089E" w:rsidP="00313EB2">
      <w:pPr>
        <w:pStyle w:val="Ttulo2"/>
        <w:numPr>
          <w:ilvl w:val="0"/>
          <w:numId w:val="17"/>
        </w:numPr>
        <w:rPr>
          <w:b w:val="0"/>
        </w:rPr>
      </w:pPr>
      <w:r>
        <w:rPr>
          <w:b w:val="0"/>
        </w:rPr>
        <w:t>Atención y seguimiento de t</w:t>
      </w:r>
      <w:r w:rsidR="00313EB2">
        <w:rPr>
          <w:b w:val="0"/>
        </w:rPr>
        <w:t>ickets de soporte en los dispositivos Macintosh y Windows.</w:t>
      </w:r>
    </w:p>
    <w:p w14:paraId="7714BF95" w14:textId="133D5D15" w:rsidR="00313EB2" w:rsidRDefault="00313EB2" w:rsidP="00313EB2">
      <w:pPr>
        <w:pStyle w:val="Ttulo2"/>
        <w:numPr>
          <w:ilvl w:val="0"/>
          <w:numId w:val="17"/>
        </w:numPr>
        <w:rPr>
          <w:b w:val="0"/>
        </w:rPr>
      </w:pPr>
      <w:r>
        <w:rPr>
          <w:b w:val="0"/>
        </w:rPr>
        <w:t xml:space="preserve">Asistencia remota en los unidades del negocio </w:t>
      </w:r>
      <w:r w:rsidR="00BA089E">
        <w:rPr>
          <w:b w:val="0"/>
        </w:rPr>
        <w:t>nacional y extranjero</w:t>
      </w:r>
      <w:r>
        <w:rPr>
          <w:b w:val="0"/>
        </w:rPr>
        <w:t>.</w:t>
      </w:r>
    </w:p>
    <w:p w14:paraId="1B139EEB" w14:textId="12351F5E" w:rsidR="00313EB2" w:rsidRDefault="00BA089E" w:rsidP="00313EB2">
      <w:pPr>
        <w:pStyle w:val="Textodecuerpo"/>
        <w:numPr>
          <w:ilvl w:val="0"/>
          <w:numId w:val="17"/>
        </w:numPr>
      </w:pPr>
      <w:r>
        <w:t>Altas, bajas y m</w:t>
      </w:r>
      <w:r w:rsidR="00313EB2">
        <w:t xml:space="preserve">odificaciones en el Directorio Activo. </w:t>
      </w:r>
    </w:p>
    <w:p w14:paraId="1CA5C7CB" w14:textId="1CCDA338" w:rsidR="00B31719" w:rsidRDefault="00B31719" w:rsidP="00B31719">
      <w:pPr>
        <w:pStyle w:val="Textodecuerpo"/>
        <w:numPr>
          <w:ilvl w:val="0"/>
          <w:numId w:val="17"/>
        </w:numPr>
      </w:pPr>
      <w:r>
        <w:t>Administración de Outlook 365</w:t>
      </w:r>
    </w:p>
    <w:p w14:paraId="1C457F0A" w14:textId="73B84D46" w:rsidR="00313EB2" w:rsidRDefault="00313EB2" w:rsidP="00313EB2">
      <w:pPr>
        <w:pStyle w:val="Textodecuerpo"/>
        <w:numPr>
          <w:ilvl w:val="0"/>
          <w:numId w:val="17"/>
        </w:numPr>
      </w:pPr>
      <w:r>
        <w:t xml:space="preserve">Asignación, configuración de equipos de trabajo, instalación de aplicaciones nativas y propias de la empresa. </w:t>
      </w:r>
    </w:p>
    <w:p w14:paraId="18E7B816" w14:textId="12E0A258" w:rsidR="00313EB2" w:rsidRDefault="00313EB2" w:rsidP="00313EB2">
      <w:pPr>
        <w:pStyle w:val="Textodecuerpo"/>
        <w:numPr>
          <w:ilvl w:val="0"/>
          <w:numId w:val="17"/>
        </w:numPr>
      </w:pPr>
      <w:r>
        <w:t xml:space="preserve">Solución de problemas paquetería office, </w:t>
      </w:r>
      <w:proofErr w:type="spellStart"/>
      <w:r>
        <w:t>iwork</w:t>
      </w:r>
      <w:proofErr w:type="spellEnd"/>
      <w:r>
        <w:t>.</w:t>
      </w:r>
    </w:p>
    <w:p w14:paraId="6AD0E800" w14:textId="75B80C48" w:rsidR="00313EB2" w:rsidRDefault="00313EB2" w:rsidP="00313EB2">
      <w:pPr>
        <w:pStyle w:val="Textodecuerpo"/>
        <w:numPr>
          <w:ilvl w:val="0"/>
          <w:numId w:val="17"/>
        </w:numPr>
      </w:pPr>
      <w:r>
        <w:t xml:space="preserve">Solución de problemas conexión de redes. </w:t>
      </w:r>
    </w:p>
    <w:p w14:paraId="400E89BE" w14:textId="1516F76D" w:rsidR="00BA089E" w:rsidRDefault="00313EB2" w:rsidP="00BA089E">
      <w:pPr>
        <w:pStyle w:val="Textodecuerpo"/>
        <w:numPr>
          <w:ilvl w:val="0"/>
          <w:numId w:val="17"/>
        </w:numPr>
      </w:pPr>
      <w:r>
        <w:t>Mantenimiento preventivo y correctivo.</w:t>
      </w:r>
    </w:p>
    <w:p w14:paraId="7C7A32C1" w14:textId="77777777" w:rsidR="00313EB2" w:rsidRPr="00313EB2" w:rsidRDefault="00313EB2" w:rsidP="00313EB2">
      <w:pPr>
        <w:pStyle w:val="Textodecuerpo"/>
      </w:pPr>
    </w:p>
    <w:p w14:paraId="7206BD06" w14:textId="77777777" w:rsidR="00313EB2" w:rsidRDefault="00313EB2">
      <w:pPr>
        <w:pStyle w:val="Ttulo2"/>
      </w:pPr>
    </w:p>
    <w:p w14:paraId="5FC30CF6" w14:textId="403CB138" w:rsidR="00BB527C" w:rsidRDefault="00C81D8C">
      <w:pPr>
        <w:pStyle w:val="Ttulo2"/>
      </w:pPr>
      <w:r w:rsidRPr="00C81D8C">
        <w:t>PADEN S.A. de C.V. [ TECHPEOPLE - ISHOP ]</w:t>
      </w:r>
      <w:r w:rsidR="008C3A0D">
        <w:tab/>
      </w:r>
      <w:r w:rsidR="00313EB2">
        <w:t>Septiembre 2012- Enero 2018</w:t>
      </w:r>
    </w:p>
    <w:sdt>
      <w:sdtPr>
        <w:id w:val="9459741"/>
        <w:placeholder>
          <w:docPart w:val="3F02794C127A6043AB837D416EA48E3C"/>
        </w:placeholder>
      </w:sdtPr>
      <w:sdtContent>
        <w:p w14:paraId="58D510F5" w14:textId="77777777" w:rsidR="00C81D8C" w:rsidRDefault="00C81D8C" w:rsidP="00C81D8C">
          <w:pPr>
            <w:pStyle w:val="Textodecuerpo"/>
          </w:pPr>
          <w:r w:rsidRPr="00C81D8C">
            <w:rPr>
              <w:b/>
            </w:rPr>
            <w:t>Puesto:</w:t>
          </w:r>
          <w:r>
            <w:t xml:space="preserve"> Líder Técnico </w:t>
          </w:r>
          <w:r w:rsidR="008C3A0D">
            <w:tab/>
          </w:r>
        </w:p>
        <w:p w14:paraId="00F86DCF" w14:textId="77777777" w:rsidR="008C3A0D" w:rsidRPr="008C3A0D" w:rsidRDefault="008C3A0D" w:rsidP="00C81D8C">
          <w:pPr>
            <w:pStyle w:val="Textodecuerpo"/>
            <w:rPr>
              <w:b/>
            </w:rPr>
          </w:pPr>
          <w:r w:rsidRPr="008C3A0D">
            <w:rPr>
              <w:b/>
            </w:rPr>
            <w:t xml:space="preserve">Teléfono: </w:t>
          </w:r>
          <w:r w:rsidR="006D5C34" w:rsidRPr="006D5C34">
            <w:t>55 9154 8923</w:t>
          </w:r>
        </w:p>
        <w:p w14:paraId="559959C4" w14:textId="77777777" w:rsidR="00514937" w:rsidRDefault="00C81D8C" w:rsidP="00514937">
          <w:pPr>
            <w:pStyle w:val="Textodecuerpo"/>
          </w:pPr>
          <w:r w:rsidRPr="00C81D8C">
            <w:rPr>
              <w:b/>
            </w:rPr>
            <w:t>Funciones Desempeñadas:</w:t>
          </w:r>
          <w:r>
            <w:t xml:space="preserve"> </w:t>
          </w:r>
        </w:p>
        <w:p w14:paraId="77159D8D" w14:textId="77777777" w:rsidR="00514937" w:rsidRDefault="00514937" w:rsidP="008C3A0D">
          <w:pPr>
            <w:pStyle w:val="Textodecuerpo"/>
            <w:numPr>
              <w:ilvl w:val="0"/>
              <w:numId w:val="11"/>
            </w:numPr>
            <w:jc w:val="both"/>
          </w:pPr>
          <w:r>
            <w:t>Diagnóstico y reparación de dispositivos Apple; relacionados al software y hardware.</w:t>
          </w:r>
        </w:p>
        <w:p w14:paraId="134A1E5D" w14:textId="4B4C58E5" w:rsidR="00514937" w:rsidRDefault="00514937" w:rsidP="008C3A0D">
          <w:pPr>
            <w:pStyle w:val="Textodecuerpo"/>
            <w:numPr>
              <w:ilvl w:val="0"/>
              <w:numId w:val="11"/>
            </w:numPr>
            <w:jc w:val="both"/>
          </w:pPr>
          <w:r>
            <w:t>Organización y distribución del trabajo del área de soporte técnico.</w:t>
          </w:r>
          <w:r w:rsidR="004C49B9">
            <w:t xml:space="preserve"> (Inventarios, Manejo de personal, Resolución de problemas,</w:t>
          </w:r>
          <w:r w:rsidR="00FA0D5E">
            <w:t xml:space="preserve"> </w:t>
          </w:r>
          <w:r w:rsidR="000C0CF9">
            <w:t>Reportes</w:t>
          </w:r>
          <w:r w:rsidR="00C262E4">
            <w:t>, creación de ordenes de servicio para equipos, gestión y seguimiento de procesos de los mismos</w:t>
          </w:r>
          <w:r w:rsidR="004C49B9">
            <w:t>)</w:t>
          </w:r>
        </w:p>
        <w:p w14:paraId="1D7B9E3E" w14:textId="77777777" w:rsidR="004C49B9" w:rsidRPr="008C3A0D" w:rsidRDefault="008C3A0D" w:rsidP="008C3A0D">
          <w:pPr>
            <w:pStyle w:val="Textodecuerpo"/>
            <w:numPr>
              <w:ilvl w:val="0"/>
              <w:numId w:val="11"/>
            </w:numPr>
            <w:jc w:val="both"/>
            <w:rPr>
              <w:rStyle w:val="tgc"/>
            </w:rPr>
          </w:pPr>
          <w:r>
            <w:rPr>
              <w:rStyle w:val="tgc"/>
              <w:rFonts w:eastAsia="Times New Roman" w:cs="Times New Roman"/>
            </w:rPr>
            <w:t>Seguimiento oportuno sobre el</w:t>
          </w:r>
          <w:r w:rsidR="004C49B9">
            <w:rPr>
              <w:rStyle w:val="tgc"/>
              <w:rFonts w:eastAsia="Times New Roman" w:cs="Times New Roman"/>
            </w:rPr>
            <w:t xml:space="preserve"> </w:t>
          </w:r>
          <w:r w:rsidR="004C49B9" w:rsidRPr="004C49B9">
            <w:rPr>
              <w:rStyle w:val="tgc"/>
              <w:rFonts w:eastAsia="Times New Roman" w:cs="Times New Roman"/>
            </w:rPr>
            <w:t xml:space="preserve">escalamiento </w:t>
          </w:r>
          <w:r>
            <w:rPr>
              <w:rStyle w:val="tgc"/>
              <w:rFonts w:eastAsia="Times New Roman" w:cs="Times New Roman"/>
            </w:rPr>
            <w:t xml:space="preserve">a </w:t>
          </w:r>
          <w:r w:rsidR="004C49B9" w:rsidRPr="004C49B9">
            <w:rPr>
              <w:rStyle w:val="tgc"/>
              <w:rFonts w:eastAsia="Times New Roman" w:cs="Times New Roman"/>
            </w:rPr>
            <w:t xml:space="preserve">las áreas de apoyo de </w:t>
          </w:r>
          <w:proofErr w:type="spellStart"/>
          <w:r w:rsidR="004C49B9" w:rsidRPr="004C49B9">
            <w:rPr>
              <w:rStyle w:val="tgc"/>
              <w:rFonts w:eastAsia="Times New Roman" w:cs="Times New Roman"/>
            </w:rPr>
            <w:t>TechPeople</w:t>
          </w:r>
          <w:proofErr w:type="spellEnd"/>
          <w:r w:rsidR="004C49B9" w:rsidRPr="004C49B9">
            <w:rPr>
              <w:rStyle w:val="tgc"/>
              <w:rFonts w:eastAsia="Times New Roman" w:cs="Times New Roman"/>
            </w:rPr>
            <w:t xml:space="preserve"> para </w:t>
          </w:r>
          <w:r>
            <w:rPr>
              <w:rStyle w:val="tgc"/>
              <w:rFonts w:eastAsia="Times New Roman" w:cs="Times New Roman"/>
            </w:rPr>
            <w:t>el manejo de los</w:t>
          </w:r>
          <w:r w:rsidR="004C49B9" w:rsidRPr="004C49B9">
            <w:rPr>
              <w:rStyle w:val="tgc"/>
              <w:rFonts w:eastAsia="Times New Roman" w:cs="Times New Roman"/>
            </w:rPr>
            <w:t xml:space="preserve"> casos de </w:t>
          </w:r>
          <w:r>
            <w:rPr>
              <w:rStyle w:val="tgc"/>
              <w:rFonts w:eastAsia="Times New Roman" w:cs="Times New Roman"/>
            </w:rPr>
            <w:t>s</w:t>
          </w:r>
          <w:r w:rsidR="004C49B9" w:rsidRPr="004C49B9">
            <w:rPr>
              <w:rStyle w:val="tgc"/>
              <w:rFonts w:eastAsia="Times New Roman" w:cs="Times New Roman"/>
            </w:rPr>
            <w:t xml:space="preserve">atisfacción de los </w:t>
          </w:r>
          <w:r>
            <w:rPr>
              <w:rStyle w:val="tgc"/>
              <w:rFonts w:eastAsia="Times New Roman" w:cs="Times New Roman"/>
            </w:rPr>
            <w:t>c</w:t>
          </w:r>
          <w:r w:rsidR="004C49B9" w:rsidRPr="004C49B9">
            <w:rPr>
              <w:rStyle w:val="tgc"/>
              <w:rFonts w:eastAsia="Times New Roman" w:cs="Times New Roman"/>
            </w:rPr>
            <w:t>lientes.</w:t>
          </w:r>
        </w:p>
        <w:p w14:paraId="2A727CCD" w14:textId="77777777" w:rsidR="008C3A0D" w:rsidRDefault="008C3A0D" w:rsidP="008C3A0D">
          <w:pPr>
            <w:pStyle w:val="Textodecuerpo"/>
            <w:numPr>
              <w:ilvl w:val="0"/>
              <w:numId w:val="11"/>
            </w:numPr>
            <w:jc w:val="both"/>
            <w:rPr>
              <w:rStyle w:val="tgc"/>
            </w:rPr>
          </w:pPr>
          <w:r w:rsidRPr="008C3A0D">
            <w:rPr>
              <w:rStyle w:val="tgc"/>
            </w:rPr>
            <w:lastRenderedPageBreak/>
            <w:t xml:space="preserve">Recibir, asegurar y reforzar </w:t>
          </w:r>
          <w:r>
            <w:rPr>
              <w:rStyle w:val="tgc"/>
            </w:rPr>
            <w:t>al</w:t>
          </w:r>
          <w:r w:rsidRPr="008C3A0D">
            <w:rPr>
              <w:rStyle w:val="tgc"/>
            </w:rPr>
            <w:t xml:space="preserve"> personal del </w:t>
          </w:r>
          <w:r>
            <w:rPr>
              <w:rStyle w:val="tgc"/>
            </w:rPr>
            <w:t>c</w:t>
          </w:r>
          <w:r w:rsidRPr="008C3A0D">
            <w:rPr>
              <w:rStyle w:val="tgc"/>
            </w:rPr>
            <w:t xml:space="preserve">entro de </w:t>
          </w:r>
          <w:r>
            <w:rPr>
              <w:rStyle w:val="tgc"/>
            </w:rPr>
            <w:t>s</w:t>
          </w:r>
          <w:r w:rsidRPr="008C3A0D">
            <w:rPr>
              <w:rStyle w:val="tgc"/>
            </w:rPr>
            <w:t xml:space="preserve">ervicio sobre nuevos lineamientos, políticas y procedimientos establecidos. </w:t>
          </w:r>
          <w:r>
            <w:rPr>
              <w:rStyle w:val="tgc"/>
            </w:rPr>
            <w:t>(Capacitación a nuevos integrantes</w:t>
          </w:r>
          <w:r w:rsidR="000C0CF9">
            <w:rPr>
              <w:rStyle w:val="tgc"/>
            </w:rPr>
            <w:t xml:space="preserve"> y miembros del equipo de trabajo</w:t>
          </w:r>
          <w:r>
            <w:rPr>
              <w:rStyle w:val="tgc"/>
            </w:rPr>
            <w:t>)</w:t>
          </w:r>
        </w:p>
        <w:p w14:paraId="052A9ADE" w14:textId="77777777" w:rsidR="008C3A0D" w:rsidRDefault="008C3A0D" w:rsidP="008C3A0D">
          <w:pPr>
            <w:pStyle w:val="Textodecuerpo"/>
            <w:numPr>
              <w:ilvl w:val="0"/>
              <w:numId w:val="11"/>
            </w:numPr>
            <w:jc w:val="both"/>
            <w:rPr>
              <w:rStyle w:val="tgc"/>
            </w:rPr>
          </w:pPr>
          <w:r w:rsidRPr="008C3A0D">
            <w:rPr>
              <w:rStyle w:val="tgc"/>
            </w:rPr>
            <w:t>Asegurar el cumplimiento de los procedimientos técnicos, métricas, estándares de cali</w:t>
          </w:r>
          <w:r>
            <w:rPr>
              <w:rStyle w:val="tgc"/>
            </w:rPr>
            <w:t xml:space="preserve">dad y excelencia de Apple así como el </w:t>
          </w:r>
          <w:r w:rsidRPr="008C3A0D">
            <w:rPr>
              <w:rStyle w:val="tgc"/>
            </w:rPr>
            <w:t>cumplimiento de los controles de calidad para todos los casos que se atiendan en el Centro de Servicio</w:t>
          </w:r>
        </w:p>
        <w:p w14:paraId="4E83FAAF" w14:textId="77777777" w:rsidR="004C49B9" w:rsidRDefault="004C49B9" w:rsidP="00C81D8C">
          <w:pPr>
            <w:pStyle w:val="Textodecuerpo"/>
            <w:numPr>
              <w:ilvl w:val="0"/>
              <w:numId w:val="11"/>
            </w:numPr>
          </w:pPr>
          <w:r>
            <w:t>Atención a usuarios.</w:t>
          </w:r>
        </w:p>
        <w:p w14:paraId="3834E2B7" w14:textId="77777777" w:rsidR="00007E3A" w:rsidRDefault="00007E3A" w:rsidP="00007E3A">
          <w:pPr>
            <w:pStyle w:val="Textodecuerpo"/>
            <w:ind w:left="720"/>
          </w:pPr>
        </w:p>
        <w:p w14:paraId="5FEA69D5" w14:textId="77777777" w:rsidR="00007E3A" w:rsidRDefault="00313EB2" w:rsidP="00007E3A">
          <w:pPr>
            <w:pStyle w:val="Ttulo2"/>
          </w:pPr>
          <w:sdt>
            <w:sdtPr>
              <w:id w:val="9459746"/>
              <w:placeholder>
                <w:docPart w:val="C6E1121F3741934CB6FA4AE63983B036"/>
              </w:placeholder>
            </w:sdtPr>
            <w:sdtContent>
              <w:r w:rsidR="00007E3A">
                <w:t>TOPOGRAFIA APLICADA Y CONSTRUCCION S.A. de C.V.</w:t>
              </w:r>
            </w:sdtContent>
          </w:sdt>
          <w:r w:rsidR="00007E3A">
            <w:tab/>
            <w:t>Enero 2011- Diciembre 2012</w:t>
          </w:r>
        </w:p>
        <w:sdt>
          <w:sdtPr>
            <w:rPr>
              <w:rFonts w:asciiTheme="minorHAnsi" w:eastAsiaTheme="minorEastAsia" w:hAnsiTheme="minorHAnsi" w:cstheme="minorBidi"/>
              <w:b w:val="0"/>
              <w:bCs w:val="0"/>
              <w:color w:val="auto"/>
              <w:szCs w:val="22"/>
            </w:rPr>
            <w:id w:val="9459747"/>
            <w:placeholder>
              <w:docPart w:val="AC0A644859466A4495796CAC33604038"/>
            </w:placeholder>
          </w:sdtPr>
          <w:sdtContent>
            <w:p w14:paraId="3EEB0B09" w14:textId="77777777" w:rsidR="00007E3A" w:rsidRDefault="00007E3A" w:rsidP="00007E3A">
              <w:pPr>
                <w:pStyle w:val="Ttulo2"/>
                <w:rPr>
                  <w:lang w:val="es-ES"/>
                </w:rPr>
              </w:pPr>
              <w:r>
                <w:rPr>
                  <w:lang w:val="es-ES"/>
                </w:rPr>
                <w:t xml:space="preserve">Puesto: </w:t>
              </w:r>
              <w:r>
                <w:rPr>
                  <w:rFonts w:asciiTheme="minorHAnsi" w:eastAsiaTheme="minorEastAsia" w:hAnsiTheme="minorHAnsi" w:cstheme="minorBidi"/>
                  <w:b w:val="0"/>
                  <w:bCs w:val="0"/>
                  <w:color w:val="auto"/>
                  <w:szCs w:val="22"/>
                </w:rPr>
                <w:t>Soporte Técnico</w:t>
              </w:r>
              <w:r w:rsidRPr="008C3A0D">
                <w:rPr>
                  <w:rFonts w:asciiTheme="minorHAnsi" w:eastAsiaTheme="minorEastAsia" w:hAnsiTheme="minorHAnsi" w:cstheme="minorBidi"/>
                  <w:b w:val="0"/>
                  <w:bCs w:val="0"/>
                  <w:color w:val="auto"/>
                  <w:szCs w:val="22"/>
                </w:rPr>
                <w:t>.</w:t>
              </w:r>
            </w:p>
            <w:p w14:paraId="5A133F5F" w14:textId="77777777" w:rsidR="00007E3A" w:rsidRDefault="00007E3A" w:rsidP="00007E3A">
              <w:pPr>
                <w:pStyle w:val="Ttulo2"/>
                <w:rPr>
                  <w:lang w:val="es-ES"/>
                </w:rPr>
              </w:pPr>
              <w:r w:rsidRPr="008C3A0D">
                <w:rPr>
                  <w:lang w:val="es-ES"/>
                </w:rPr>
                <w:t xml:space="preserve">Funciones Desempeñadas: </w:t>
              </w:r>
            </w:p>
            <w:p w14:paraId="2F72F6F4" w14:textId="19FE62C7" w:rsidR="00007E3A" w:rsidRPr="006D5C34" w:rsidRDefault="00410452" w:rsidP="00007E3A">
              <w:pPr>
                <w:pStyle w:val="Ttulo2"/>
                <w:numPr>
                  <w:ilvl w:val="0"/>
                  <w:numId w:val="13"/>
                </w:numPr>
                <w:rPr>
                  <w:rStyle w:val="tgc"/>
                  <w:lang w:val="es-ES"/>
                </w:rPr>
              </w:pPr>
              <w:r>
                <w:rPr>
                  <w:rStyle w:val="tgc"/>
                  <w:rFonts w:asciiTheme="minorHAnsi" w:eastAsiaTheme="minorEastAsia" w:hAnsiTheme="minorHAnsi" w:cstheme="minorBidi"/>
                  <w:b w:val="0"/>
                  <w:bCs w:val="0"/>
                  <w:color w:val="auto"/>
                  <w:szCs w:val="22"/>
                </w:rPr>
                <w:t>M</w:t>
              </w:r>
              <w:r w:rsidR="004339DE">
                <w:rPr>
                  <w:rStyle w:val="tgc"/>
                  <w:rFonts w:asciiTheme="minorHAnsi" w:eastAsiaTheme="minorEastAsia" w:hAnsiTheme="minorHAnsi" w:cstheme="minorBidi"/>
                  <w:b w:val="0"/>
                  <w:bCs w:val="0"/>
                  <w:color w:val="auto"/>
                  <w:szCs w:val="22"/>
                </w:rPr>
                <w:t>antenimiento</w:t>
              </w:r>
              <w:r w:rsidR="00007E3A" w:rsidRPr="006D5C34">
                <w:rPr>
                  <w:rStyle w:val="tgc"/>
                  <w:rFonts w:asciiTheme="minorHAnsi" w:eastAsiaTheme="minorEastAsia" w:hAnsiTheme="minorHAnsi" w:cstheme="minorBidi"/>
                  <w:b w:val="0"/>
                  <w:bCs w:val="0"/>
                  <w:color w:val="auto"/>
                  <w:szCs w:val="22"/>
                </w:rPr>
                <w:t xml:space="preserve"> </w:t>
              </w:r>
              <w:r w:rsidR="00007E3A">
                <w:rPr>
                  <w:rStyle w:val="tgc"/>
                  <w:rFonts w:asciiTheme="minorHAnsi" w:eastAsiaTheme="minorEastAsia" w:hAnsiTheme="minorHAnsi" w:cstheme="minorBidi"/>
                  <w:b w:val="0"/>
                  <w:bCs w:val="0"/>
                  <w:color w:val="auto"/>
                  <w:szCs w:val="22"/>
                </w:rPr>
                <w:t>preventivo y correctivo de equipos de computo.</w:t>
              </w:r>
              <w:r w:rsidR="00007E3A" w:rsidRPr="006D5C34">
                <w:rPr>
                  <w:rStyle w:val="tgc"/>
                  <w:rFonts w:asciiTheme="minorHAnsi" w:eastAsiaTheme="minorEastAsia" w:hAnsiTheme="minorHAnsi" w:cstheme="minorBidi"/>
                  <w:b w:val="0"/>
                  <w:bCs w:val="0"/>
                  <w:color w:val="auto"/>
                  <w:szCs w:val="22"/>
                </w:rPr>
                <w:t xml:space="preserve"> </w:t>
              </w:r>
            </w:p>
            <w:p w14:paraId="6878C781" w14:textId="77777777" w:rsidR="00007E3A" w:rsidRDefault="00007E3A" w:rsidP="00007E3A">
              <w:pPr>
                <w:pStyle w:val="Ttulo2"/>
                <w:numPr>
                  <w:ilvl w:val="0"/>
                  <w:numId w:val="13"/>
                </w:numPr>
                <w:rPr>
                  <w:rStyle w:val="tgc"/>
                  <w:rFonts w:asciiTheme="minorHAnsi" w:eastAsiaTheme="minorEastAsia" w:hAnsiTheme="minorHAnsi" w:cstheme="minorBidi"/>
                  <w:b w:val="0"/>
                  <w:bCs w:val="0"/>
                  <w:color w:val="auto"/>
                  <w:szCs w:val="22"/>
                </w:rPr>
              </w:pPr>
              <w:r w:rsidRPr="006D5C34">
                <w:rPr>
                  <w:rStyle w:val="tgc"/>
                  <w:rFonts w:asciiTheme="minorHAnsi" w:eastAsiaTheme="minorEastAsia" w:hAnsiTheme="minorHAnsi" w:cstheme="minorBidi"/>
                  <w:b w:val="0"/>
                  <w:bCs w:val="0"/>
                  <w:color w:val="auto"/>
                  <w:szCs w:val="22"/>
                </w:rPr>
                <w:t>Asesor</w:t>
              </w:r>
              <w:r>
                <w:rPr>
                  <w:rStyle w:val="tgc"/>
                  <w:rFonts w:asciiTheme="minorHAnsi" w:eastAsiaTheme="minorEastAsia" w:hAnsiTheme="minorHAnsi" w:cstheme="minorBidi"/>
                  <w:b w:val="0"/>
                  <w:bCs w:val="0"/>
                  <w:color w:val="auto"/>
                  <w:szCs w:val="22"/>
                </w:rPr>
                <w:t>í</w:t>
              </w:r>
              <w:r w:rsidRPr="006D5C34">
                <w:rPr>
                  <w:rStyle w:val="tgc"/>
                  <w:rFonts w:asciiTheme="minorHAnsi" w:eastAsiaTheme="minorEastAsia" w:hAnsiTheme="minorHAnsi" w:cstheme="minorBidi"/>
                  <w:b w:val="0"/>
                  <w:bCs w:val="0"/>
                  <w:color w:val="auto"/>
                  <w:szCs w:val="22"/>
                </w:rPr>
                <w:t>a en soporte Técni</w:t>
              </w:r>
              <w:r>
                <w:rPr>
                  <w:rStyle w:val="tgc"/>
                  <w:rFonts w:asciiTheme="minorHAnsi" w:eastAsiaTheme="minorEastAsia" w:hAnsiTheme="minorHAnsi" w:cstheme="minorBidi"/>
                  <w:b w:val="0"/>
                  <w:bCs w:val="0"/>
                  <w:color w:val="auto"/>
                  <w:szCs w:val="22"/>
                </w:rPr>
                <w:t>co (Hardware, Software, Redes).</w:t>
              </w:r>
            </w:p>
            <w:p w14:paraId="7C8A8A09" w14:textId="77777777" w:rsidR="00BB527C" w:rsidRPr="00007E3A" w:rsidRDefault="00313EB2" w:rsidP="00007E3A">
              <w:pPr>
                <w:pStyle w:val="Textodecuerpo"/>
                <w:rPr>
                  <w:lang w:val="es-ES"/>
                </w:rPr>
              </w:pPr>
            </w:p>
          </w:sdtContent>
        </w:sdt>
      </w:sdtContent>
    </w:sdt>
    <w:p w14:paraId="69DE63DE" w14:textId="77777777" w:rsidR="00BB527C" w:rsidRDefault="00313EB2">
      <w:pPr>
        <w:pStyle w:val="Ttulo2"/>
      </w:pPr>
      <w:sdt>
        <w:sdtPr>
          <w:id w:val="9459744"/>
          <w:placeholder>
            <w:docPart w:val="D4214EDDAF7DD745BE2AFE4971713343"/>
          </w:placeholder>
        </w:sdtPr>
        <w:sdtContent>
          <w:r w:rsidR="008C3A0D">
            <w:t>BRUMI S.A. de C.V.</w:t>
          </w:r>
          <w:r w:rsidR="006D5C34">
            <w:t xml:space="preserve"> [</w:t>
          </w:r>
          <w:proofErr w:type="spellStart"/>
          <w:r w:rsidR="006D5C34" w:rsidRPr="006D5C34">
            <w:t>Sumitel</w:t>
          </w:r>
          <w:proofErr w:type="spellEnd"/>
          <w:r w:rsidR="006D5C34" w:rsidRPr="006D5C34">
            <w:t xml:space="preserve"> Express Cuernavaca</w:t>
          </w:r>
          <w:r w:rsidR="006D5C34">
            <w:t>]</w:t>
          </w:r>
        </w:sdtContent>
      </w:sdt>
      <w:r w:rsidR="00C81D8C">
        <w:tab/>
      </w:r>
      <w:r w:rsidR="008C3A0D">
        <w:t>Noviembre 2009- Diciembre 2010</w:t>
      </w:r>
    </w:p>
    <w:p w14:paraId="13AA2B5F" w14:textId="77777777" w:rsidR="008C3A0D" w:rsidRDefault="008C3A0D" w:rsidP="008C3A0D">
      <w:pPr>
        <w:pStyle w:val="Ttulo2"/>
        <w:rPr>
          <w:lang w:val="es-ES"/>
        </w:rPr>
      </w:pPr>
      <w:r>
        <w:rPr>
          <w:lang w:val="es-ES"/>
        </w:rPr>
        <w:t xml:space="preserve">Puesto: </w:t>
      </w:r>
      <w:r w:rsidRPr="008C3A0D">
        <w:rPr>
          <w:rFonts w:asciiTheme="minorHAnsi" w:eastAsiaTheme="minorEastAsia" w:hAnsiTheme="minorHAnsi" w:cstheme="minorBidi"/>
          <w:b w:val="0"/>
          <w:bCs w:val="0"/>
          <w:color w:val="auto"/>
          <w:szCs w:val="22"/>
        </w:rPr>
        <w:t>Gerente de sucursal.</w:t>
      </w:r>
    </w:p>
    <w:p w14:paraId="024E8853" w14:textId="77777777" w:rsidR="006D5C34" w:rsidRDefault="008C3A0D" w:rsidP="008C3A0D">
      <w:pPr>
        <w:pStyle w:val="Ttulo2"/>
        <w:rPr>
          <w:lang w:val="es-ES"/>
        </w:rPr>
      </w:pPr>
      <w:r w:rsidRPr="008C3A0D">
        <w:rPr>
          <w:lang w:val="es-ES"/>
        </w:rPr>
        <w:t xml:space="preserve">Funciones Desempeñadas: </w:t>
      </w:r>
    </w:p>
    <w:p w14:paraId="19D07D18" w14:textId="77777777" w:rsidR="006D5C34" w:rsidRPr="006D5C34" w:rsidRDefault="008C3A0D" w:rsidP="006D5C34">
      <w:pPr>
        <w:pStyle w:val="Ttulo2"/>
        <w:numPr>
          <w:ilvl w:val="0"/>
          <w:numId w:val="13"/>
        </w:numPr>
        <w:rPr>
          <w:rStyle w:val="tgc"/>
          <w:lang w:val="es-ES"/>
        </w:rPr>
      </w:pPr>
      <w:r w:rsidRPr="006D5C34">
        <w:rPr>
          <w:rStyle w:val="tgc"/>
          <w:rFonts w:asciiTheme="minorHAnsi" w:eastAsiaTheme="minorEastAsia" w:hAnsiTheme="minorHAnsi" w:cstheme="minorBidi"/>
          <w:b w:val="0"/>
          <w:bCs w:val="0"/>
          <w:color w:val="auto"/>
          <w:szCs w:val="22"/>
        </w:rPr>
        <w:t xml:space="preserve">Manejo administrativo de la sucursal (Inventarios, Nomina, Caja, Bancos) </w:t>
      </w:r>
    </w:p>
    <w:p w14:paraId="6E5BCA40" w14:textId="77777777" w:rsidR="006D5C34" w:rsidRPr="006D5C34" w:rsidRDefault="008C3A0D" w:rsidP="006D5C34">
      <w:pPr>
        <w:pStyle w:val="Ttulo2"/>
        <w:numPr>
          <w:ilvl w:val="0"/>
          <w:numId w:val="13"/>
        </w:numPr>
        <w:rPr>
          <w:rStyle w:val="tgc"/>
          <w:lang w:val="es-ES"/>
        </w:rPr>
      </w:pPr>
      <w:r w:rsidRPr="006D5C34">
        <w:rPr>
          <w:rStyle w:val="tgc"/>
          <w:rFonts w:asciiTheme="minorHAnsi" w:eastAsiaTheme="minorEastAsia" w:hAnsiTheme="minorHAnsi" w:cstheme="minorBidi"/>
          <w:b w:val="0"/>
          <w:bCs w:val="0"/>
          <w:color w:val="auto"/>
          <w:szCs w:val="22"/>
        </w:rPr>
        <w:t>Asesor</w:t>
      </w:r>
      <w:r w:rsidR="006D5C34">
        <w:rPr>
          <w:rStyle w:val="tgc"/>
          <w:rFonts w:asciiTheme="minorHAnsi" w:eastAsiaTheme="minorEastAsia" w:hAnsiTheme="minorHAnsi" w:cstheme="minorBidi"/>
          <w:b w:val="0"/>
          <w:bCs w:val="0"/>
          <w:color w:val="auto"/>
          <w:szCs w:val="22"/>
        </w:rPr>
        <w:t>í</w:t>
      </w:r>
      <w:r w:rsidRPr="006D5C34">
        <w:rPr>
          <w:rStyle w:val="tgc"/>
          <w:rFonts w:asciiTheme="minorHAnsi" w:eastAsiaTheme="minorEastAsia" w:hAnsiTheme="minorHAnsi" w:cstheme="minorBidi"/>
          <w:b w:val="0"/>
          <w:bCs w:val="0"/>
          <w:color w:val="auto"/>
          <w:szCs w:val="22"/>
        </w:rPr>
        <w:t>a en soporte Técn</w:t>
      </w:r>
      <w:r w:rsidR="00007E3A">
        <w:rPr>
          <w:rStyle w:val="tgc"/>
          <w:rFonts w:asciiTheme="minorHAnsi" w:eastAsiaTheme="minorEastAsia" w:hAnsiTheme="minorHAnsi" w:cstheme="minorBidi"/>
          <w:b w:val="0"/>
          <w:bCs w:val="0"/>
          <w:color w:val="auto"/>
          <w:szCs w:val="22"/>
        </w:rPr>
        <w:t>ico (Hardware, Software, Redes)</w:t>
      </w:r>
    </w:p>
    <w:p w14:paraId="526AE37F" w14:textId="77777777" w:rsidR="006D5C34" w:rsidRPr="006D5C34" w:rsidRDefault="006D5C34" w:rsidP="006D5C34">
      <w:pPr>
        <w:pStyle w:val="Ttulo2"/>
        <w:numPr>
          <w:ilvl w:val="0"/>
          <w:numId w:val="13"/>
        </w:numPr>
        <w:rPr>
          <w:rStyle w:val="tgc"/>
          <w:lang w:val="es-ES"/>
        </w:rPr>
      </w:pPr>
      <w:r>
        <w:rPr>
          <w:rStyle w:val="tgc"/>
          <w:rFonts w:asciiTheme="minorHAnsi" w:eastAsiaTheme="minorEastAsia" w:hAnsiTheme="minorHAnsi" w:cstheme="minorBidi"/>
          <w:b w:val="0"/>
          <w:bCs w:val="0"/>
          <w:color w:val="auto"/>
          <w:szCs w:val="22"/>
        </w:rPr>
        <w:t>Ventas de Hardware</w:t>
      </w:r>
      <w:r w:rsidR="003B5F02">
        <w:rPr>
          <w:rStyle w:val="tgc"/>
          <w:rFonts w:asciiTheme="minorHAnsi" w:eastAsiaTheme="minorEastAsia" w:hAnsiTheme="minorHAnsi" w:cstheme="minorBidi"/>
          <w:b w:val="0"/>
          <w:bCs w:val="0"/>
          <w:color w:val="auto"/>
          <w:szCs w:val="22"/>
        </w:rPr>
        <w:t>.</w:t>
      </w:r>
    </w:p>
    <w:p w14:paraId="69A66EDA" w14:textId="77777777" w:rsidR="006D5C34" w:rsidRDefault="008C3A0D" w:rsidP="006D5C34">
      <w:pPr>
        <w:pStyle w:val="Ttulo2"/>
        <w:numPr>
          <w:ilvl w:val="0"/>
          <w:numId w:val="13"/>
        </w:numPr>
        <w:rPr>
          <w:lang w:val="es-ES"/>
        </w:rPr>
      </w:pPr>
      <w:r w:rsidRPr="006D5C34">
        <w:rPr>
          <w:rStyle w:val="tgc"/>
          <w:rFonts w:asciiTheme="minorHAnsi" w:eastAsiaTheme="minorEastAsia" w:hAnsiTheme="minorHAnsi" w:cstheme="minorBidi"/>
          <w:b w:val="0"/>
          <w:bCs w:val="0"/>
          <w:color w:val="auto"/>
          <w:szCs w:val="22"/>
        </w:rPr>
        <w:t>Manejo de Personal.</w:t>
      </w:r>
      <w:r w:rsidRPr="008C3A0D">
        <w:rPr>
          <w:lang w:val="es-ES"/>
        </w:rPr>
        <w:t xml:space="preserve"> </w:t>
      </w:r>
    </w:p>
    <w:p w14:paraId="30F79ABB" w14:textId="77777777" w:rsidR="00007E3A" w:rsidRDefault="00007E3A" w:rsidP="00007E3A">
      <w:pPr>
        <w:pStyle w:val="Textodecuerpo"/>
      </w:pPr>
    </w:p>
    <w:p w14:paraId="25F7C33D" w14:textId="77777777" w:rsidR="00007E3A" w:rsidRDefault="00313EB2" w:rsidP="00007E3A">
      <w:pPr>
        <w:pStyle w:val="Ttulo2"/>
      </w:pPr>
      <w:sdt>
        <w:sdtPr>
          <w:id w:val="1850521318"/>
          <w:placeholder>
            <w:docPart w:val="B0D16D88B365E64880A9586E07308D8B"/>
          </w:placeholder>
        </w:sdtPr>
        <w:sdtContent>
          <w:r w:rsidR="00007E3A">
            <w:t>THOR SPARING S.A. de C.V.</w:t>
          </w:r>
        </w:sdtContent>
      </w:sdt>
      <w:r w:rsidR="00007E3A">
        <w:tab/>
      </w:r>
    </w:p>
    <w:sdt>
      <w:sdtPr>
        <w:rPr>
          <w:rFonts w:asciiTheme="minorHAnsi" w:eastAsiaTheme="minorEastAsia" w:hAnsiTheme="minorHAnsi" w:cstheme="minorBidi"/>
          <w:b w:val="0"/>
          <w:bCs w:val="0"/>
          <w:color w:val="auto"/>
          <w:szCs w:val="22"/>
        </w:rPr>
        <w:id w:val="-195780849"/>
        <w:placeholder>
          <w:docPart w:val="74833F664510304A93803FDCA13FFB2A"/>
        </w:placeholder>
      </w:sdtPr>
      <w:sdtContent>
        <w:p w14:paraId="2D09C3B1" w14:textId="77777777" w:rsidR="00007E3A" w:rsidRDefault="00007E3A" w:rsidP="00007E3A">
          <w:pPr>
            <w:pStyle w:val="Ttulo2"/>
            <w:rPr>
              <w:lang w:val="es-ES"/>
            </w:rPr>
          </w:pPr>
          <w:r>
            <w:rPr>
              <w:lang w:val="es-ES"/>
            </w:rPr>
            <w:t xml:space="preserve">Puesto: </w:t>
          </w:r>
          <w:r>
            <w:rPr>
              <w:rFonts w:asciiTheme="minorHAnsi" w:eastAsiaTheme="minorEastAsia" w:hAnsiTheme="minorHAnsi" w:cstheme="minorBidi"/>
              <w:b w:val="0"/>
              <w:bCs w:val="0"/>
              <w:color w:val="auto"/>
              <w:szCs w:val="22"/>
            </w:rPr>
            <w:t>Soporte Técnico</w:t>
          </w:r>
          <w:r w:rsidRPr="008C3A0D">
            <w:rPr>
              <w:rFonts w:asciiTheme="minorHAnsi" w:eastAsiaTheme="minorEastAsia" w:hAnsiTheme="minorHAnsi" w:cstheme="minorBidi"/>
              <w:b w:val="0"/>
              <w:bCs w:val="0"/>
              <w:color w:val="auto"/>
              <w:szCs w:val="22"/>
            </w:rPr>
            <w:t>.</w:t>
          </w:r>
        </w:p>
        <w:p w14:paraId="6AA5308B" w14:textId="77777777" w:rsidR="00007E3A" w:rsidRDefault="00007E3A" w:rsidP="00007E3A">
          <w:pPr>
            <w:pStyle w:val="Ttulo2"/>
            <w:rPr>
              <w:lang w:val="es-ES"/>
            </w:rPr>
          </w:pPr>
          <w:r w:rsidRPr="008C3A0D">
            <w:rPr>
              <w:lang w:val="es-ES"/>
            </w:rPr>
            <w:t xml:space="preserve">Funciones Desempeñadas: </w:t>
          </w:r>
        </w:p>
        <w:p w14:paraId="5E443D21" w14:textId="77777777" w:rsidR="00007E3A" w:rsidRPr="006D5C34" w:rsidRDefault="003B5F02" w:rsidP="00007E3A">
          <w:pPr>
            <w:pStyle w:val="Ttulo2"/>
            <w:numPr>
              <w:ilvl w:val="0"/>
              <w:numId w:val="13"/>
            </w:numPr>
            <w:rPr>
              <w:rStyle w:val="tgc"/>
              <w:lang w:val="es-ES"/>
            </w:rPr>
          </w:pPr>
          <w:r>
            <w:rPr>
              <w:rStyle w:val="tgc"/>
              <w:rFonts w:asciiTheme="minorHAnsi" w:eastAsiaTheme="minorEastAsia" w:hAnsiTheme="minorHAnsi" w:cstheme="minorBidi"/>
              <w:b w:val="0"/>
              <w:bCs w:val="0"/>
              <w:color w:val="auto"/>
              <w:szCs w:val="22"/>
            </w:rPr>
            <w:t>Mantenimiento</w:t>
          </w:r>
          <w:r w:rsidR="00007E3A" w:rsidRPr="006D5C34">
            <w:rPr>
              <w:rStyle w:val="tgc"/>
              <w:rFonts w:asciiTheme="minorHAnsi" w:eastAsiaTheme="minorEastAsia" w:hAnsiTheme="minorHAnsi" w:cstheme="minorBidi"/>
              <w:b w:val="0"/>
              <w:bCs w:val="0"/>
              <w:color w:val="auto"/>
              <w:szCs w:val="22"/>
            </w:rPr>
            <w:t xml:space="preserve"> </w:t>
          </w:r>
          <w:r w:rsidR="00007E3A">
            <w:rPr>
              <w:rStyle w:val="tgc"/>
              <w:rFonts w:asciiTheme="minorHAnsi" w:eastAsiaTheme="minorEastAsia" w:hAnsiTheme="minorHAnsi" w:cstheme="minorBidi"/>
              <w:b w:val="0"/>
              <w:bCs w:val="0"/>
              <w:color w:val="auto"/>
              <w:szCs w:val="22"/>
            </w:rPr>
            <w:t>preventivo y correctivo de equipos de computo.</w:t>
          </w:r>
          <w:r w:rsidR="00007E3A" w:rsidRPr="006D5C34">
            <w:rPr>
              <w:rStyle w:val="tgc"/>
              <w:rFonts w:asciiTheme="minorHAnsi" w:eastAsiaTheme="minorEastAsia" w:hAnsiTheme="minorHAnsi" w:cstheme="minorBidi"/>
              <w:b w:val="0"/>
              <w:bCs w:val="0"/>
              <w:color w:val="auto"/>
              <w:szCs w:val="22"/>
            </w:rPr>
            <w:t xml:space="preserve"> </w:t>
          </w:r>
        </w:p>
        <w:p w14:paraId="7AEA05C2" w14:textId="77777777" w:rsidR="00007E3A" w:rsidRDefault="00007E3A" w:rsidP="00007E3A">
          <w:pPr>
            <w:pStyle w:val="Ttulo2"/>
            <w:numPr>
              <w:ilvl w:val="0"/>
              <w:numId w:val="13"/>
            </w:numPr>
            <w:rPr>
              <w:rStyle w:val="tgc"/>
              <w:rFonts w:asciiTheme="minorHAnsi" w:eastAsiaTheme="minorEastAsia" w:hAnsiTheme="minorHAnsi" w:cstheme="minorBidi"/>
              <w:b w:val="0"/>
              <w:bCs w:val="0"/>
              <w:color w:val="auto"/>
              <w:szCs w:val="22"/>
            </w:rPr>
          </w:pPr>
          <w:r w:rsidRPr="006D5C34">
            <w:rPr>
              <w:rStyle w:val="tgc"/>
              <w:rFonts w:asciiTheme="minorHAnsi" w:eastAsiaTheme="minorEastAsia" w:hAnsiTheme="minorHAnsi" w:cstheme="minorBidi"/>
              <w:b w:val="0"/>
              <w:bCs w:val="0"/>
              <w:color w:val="auto"/>
              <w:szCs w:val="22"/>
            </w:rPr>
            <w:t>Asesor</w:t>
          </w:r>
          <w:r>
            <w:rPr>
              <w:rStyle w:val="tgc"/>
              <w:rFonts w:asciiTheme="minorHAnsi" w:eastAsiaTheme="minorEastAsia" w:hAnsiTheme="minorHAnsi" w:cstheme="minorBidi"/>
              <w:b w:val="0"/>
              <w:bCs w:val="0"/>
              <w:color w:val="auto"/>
              <w:szCs w:val="22"/>
            </w:rPr>
            <w:t>í</w:t>
          </w:r>
          <w:r w:rsidRPr="006D5C34">
            <w:rPr>
              <w:rStyle w:val="tgc"/>
              <w:rFonts w:asciiTheme="minorHAnsi" w:eastAsiaTheme="minorEastAsia" w:hAnsiTheme="minorHAnsi" w:cstheme="minorBidi"/>
              <w:b w:val="0"/>
              <w:bCs w:val="0"/>
              <w:color w:val="auto"/>
              <w:szCs w:val="22"/>
            </w:rPr>
            <w:t>a en soporte Técni</w:t>
          </w:r>
          <w:r>
            <w:rPr>
              <w:rStyle w:val="tgc"/>
              <w:rFonts w:asciiTheme="minorHAnsi" w:eastAsiaTheme="minorEastAsia" w:hAnsiTheme="minorHAnsi" w:cstheme="minorBidi"/>
              <w:b w:val="0"/>
              <w:bCs w:val="0"/>
              <w:color w:val="auto"/>
              <w:szCs w:val="22"/>
            </w:rPr>
            <w:t>co (Hardware, Software, Redes).</w:t>
          </w:r>
        </w:p>
        <w:p w14:paraId="7EEBDD75" w14:textId="77777777" w:rsidR="00007E3A" w:rsidRPr="00007E3A" w:rsidRDefault="00007E3A" w:rsidP="00007E3A">
          <w:pPr>
            <w:pStyle w:val="Ttulo2"/>
            <w:numPr>
              <w:ilvl w:val="0"/>
              <w:numId w:val="13"/>
            </w:numPr>
            <w:rPr>
              <w:rStyle w:val="tgc"/>
            </w:rPr>
          </w:pPr>
          <w:r w:rsidRPr="00007E3A">
            <w:rPr>
              <w:rStyle w:val="tgc"/>
              <w:rFonts w:asciiTheme="minorHAnsi" w:eastAsiaTheme="minorEastAsia" w:hAnsiTheme="minorHAnsi" w:cstheme="minorBidi"/>
              <w:b w:val="0"/>
              <w:bCs w:val="0"/>
              <w:color w:val="auto"/>
              <w:szCs w:val="22"/>
            </w:rPr>
            <w:t xml:space="preserve">Gestión de </w:t>
          </w:r>
          <w:r>
            <w:rPr>
              <w:rStyle w:val="tgc"/>
              <w:rFonts w:asciiTheme="minorHAnsi" w:eastAsiaTheme="minorEastAsia" w:hAnsiTheme="minorHAnsi" w:cstheme="minorBidi"/>
              <w:b w:val="0"/>
              <w:bCs w:val="0"/>
              <w:color w:val="auto"/>
              <w:szCs w:val="22"/>
            </w:rPr>
            <w:t>los sistemas de COI, SAE.</w:t>
          </w:r>
        </w:p>
        <w:p w14:paraId="399BC69E" w14:textId="77777777" w:rsidR="00007E3A" w:rsidRDefault="00007E3A" w:rsidP="00007E3A">
          <w:pPr>
            <w:pStyle w:val="Textodecuerpo"/>
          </w:pPr>
        </w:p>
        <w:p w14:paraId="281F71A5" w14:textId="77777777" w:rsidR="00007E3A" w:rsidRDefault="00313EB2" w:rsidP="00007E3A">
          <w:pPr>
            <w:pStyle w:val="Ttulo2"/>
          </w:pPr>
          <w:sdt>
            <w:sdtPr>
              <w:id w:val="-1409215931"/>
              <w:placeholder>
                <w:docPart w:val="7BAC36308EBD1642BB723E4D54543245"/>
              </w:placeholder>
            </w:sdtPr>
            <w:sdtContent>
              <w:r w:rsidR="00007E3A">
                <w:t>CONSTRUCCIONES Y CONSULTORES ELECTRICOS S.A. de C.V.</w:t>
              </w:r>
            </w:sdtContent>
          </w:sdt>
          <w:r w:rsidR="00007E3A">
            <w:tab/>
          </w:r>
        </w:p>
        <w:p w14:paraId="59577D0A" w14:textId="77777777" w:rsidR="00007E3A" w:rsidRDefault="00007E3A" w:rsidP="00007E3A">
          <w:pPr>
            <w:pStyle w:val="Ttulo2"/>
            <w:rPr>
              <w:lang w:val="es-ES"/>
            </w:rPr>
          </w:pPr>
          <w:r>
            <w:rPr>
              <w:lang w:val="es-ES"/>
            </w:rPr>
            <w:t xml:space="preserve">Puesto: </w:t>
          </w:r>
          <w:r>
            <w:rPr>
              <w:rFonts w:asciiTheme="minorHAnsi" w:eastAsiaTheme="minorEastAsia" w:hAnsiTheme="minorHAnsi" w:cstheme="minorBidi"/>
              <w:b w:val="0"/>
              <w:bCs w:val="0"/>
              <w:color w:val="auto"/>
              <w:szCs w:val="22"/>
            </w:rPr>
            <w:t>Soporte Técnico</w:t>
          </w:r>
          <w:r w:rsidRPr="008C3A0D">
            <w:rPr>
              <w:rFonts w:asciiTheme="minorHAnsi" w:eastAsiaTheme="minorEastAsia" w:hAnsiTheme="minorHAnsi" w:cstheme="minorBidi"/>
              <w:b w:val="0"/>
              <w:bCs w:val="0"/>
              <w:color w:val="auto"/>
              <w:szCs w:val="22"/>
            </w:rPr>
            <w:t>.</w:t>
          </w:r>
        </w:p>
        <w:p w14:paraId="0C64C805" w14:textId="77777777" w:rsidR="00007E3A" w:rsidRDefault="00007E3A" w:rsidP="00007E3A">
          <w:pPr>
            <w:pStyle w:val="Ttulo2"/>
            <w:rPr>
              <w:lang w:val="es-ES"/>
            </w:rPr>
          </w:pPr>
          <w:r w:rsidRPr="008C3A0D">
            <w:rPr>
              <w:lang w:val="es-ES"/>
            </w:rPr>
            <w:t xml:space="preserve">Funciones Desempeñadas: </w:t>
          </w:r>
        </w:p>
        <w:p w14:paraId="115A2410" w14:textId="77777777" w:rsidR="00007E3A" w:rsidRPr="006D5C34" w:rsidRDefault="003B5F02" w:rsidP="00007E3A">
          <w:pPr>
            <w:pStyle w:val="Ttulo2"/>
            <w:numPr>
              <w:ilvl w:val="0"/>
              <w:numId w:val="13"/>
            </w:numPr>
            <w:rPr>
              <w:rStyle w:val="tgc"/>
              <w:lang w:val="es-ES"/>
            </w:rPr>
          </w:pPr>
          <w:r>
            <w:rPr>
              <w:rStyle w:val="tgc"/>
              <w:rFonts w:asciiTheme="minorHAnsi" w:eastAsiaTheme="minorEastAsia" w:hAnsiTheme="minorHAnsi" w:cstheme="minorBidi"/>
              <w:b w:val="0"/>
              <w:bCs w:val="0"/>
              <w:color w:val="auto"/>
              <w:szCs w:val="22"/>
            </w:rPr>
            <w:t>Mantenimiento</w:t>
          </w:r>
          <w:r w:rsidR="00007E3A" w:rsidRPr="006D5C34">
            <w:rPr>
              <w:rStyle w:val="tgc"/>
              <w:rFonts w:asciiTheme="minorHAnsi" w:eastAsiaTheme="minorEastAsia" w:hAnsiTheme="minorHAnsi" w:cstheme="minorBidi"/>
              <w:b w:val="0"/>
              <w:bCs w:val="0"/>
              <w:color w:val="auto"/>
              <w:szCs w:val="22"/>
            </w:rPr>
            <w:t xml:space="preserve"> </w:t>
          </w:r>
          <w:r w:rsidR="00007E3A">
            <w:rPr>
              <w:rStyle w:val="tgc"/>
              <w:rFonts w:asciiTheme="minorHAnsi" w:eastAsiaTheme="minorEastAsia" w:hAnsiTheme="minorHAnsi" w:cstheme="minorBidi"/>
              <w:b w:val="0"/>
              <w:bCs w:val="0"/>
              <w:color w:val="auto"/>
              <w:szCs w:val="22"/>
            </w:rPr>
            <w:t>preventivo y correctivo de equipos de computo.</w:t>
          </w:r>
          <w:r w:rsidR="00007E3A" w:rsidRPr="006D5C34">
            <w:rPr>
              <w:rStyle w:val="tgc"/>
              <w:rFonts w:asciiTheme="minorHAnsi" w:eastAsiaTheme="minorEastAsia" w:hAnsiTheme="minorHAnsi" w:cstheme="minorBidi"/>
              <w:b w:val="0"/>
              <w:bCs w:val="0"/>
              <w:color w:val="auto"/>
              <w:szCs w:val="22"/>
            </w:rPr>
            <w:t xml:space="preserve"> </w:t>
          </w:r>
        </w:p>
        <w:p w14:paraId="4A262EC9" w14:textId="77777777" w:rsidR="00007E3A" w:rsidRDefault="00007E3A" w:rsidP="00007E3A">
          <w:pPr>
            <w:pStyle w:val="Ttulo2"/>
            <w:numPr>
              <w:ilvl w:val="0"/>
              <w:numId w:val="13"/>
            </w:numPr>
            <w:rPr>
              <w:rStyle w:val="tgc"/>
              <w:rFonts w:asciiTheme="minorHAnsi" w:eastAsiaTheme="minorEastAsia" w:hAnsiTheme="minorHAnsi" w:cstheme="minorBidi"/>
              <w:b w:val="0"/>
              <w:bCs w:val="0"/>
              <w:color w:val="auto"/>
              <w:szCs w:val="22"/>
            </w:rPr>
          </w:pPr>
          <w:r w:rsidRPr="006D5C34">
            <w:rPr>
              <w:rStyle w:val="tgc"/>
              <w:rFonts w:asciiTheme="minorHAnsi" w:eastAsiaTheme="minorEastAsia" w:hAnsiTheme="minorHAnsi" w:cstheme="minorBidi"/>
              <w:b w:val="0"/>
              <w:bCs w:val="0"/>
              <w:color w:val="auto"/>
              <w:szCs w:val="22"/>
            </w:rPr>
            <w:t>Asesor</w:t>
          </w:r>
          <w:r>
            <w:rPr>
              <w:rStyle w:val="tgc"/>
              <w:rFonts w:asciiTheme="minorHAnsi" w:eastAsiaTheme="minorEastAsia" w:hAnsiTheme="minorHAnsi" w:cstheme="minorBidi"/>
              <w:b w:val="0"/>
              <w:bCs w:val="0"/>
              <w:color w:val="auto"/>
              <w:szCs w:val="22"/>
            </w:rPr>
            <w:t>í</w:t>
          </w:r>
          <w:r w:rsidRPr="006D5C34">
            <w:rPr>
              <w:rStyle w:val="tgc"/>
              <w:rFonts w:asciiTheme="minorHAnsi" w:eastAsiaTheme="minorEastAsia" w:hAnsiTheme="minorHAnsi" w:cstheme="minorBidi"/>
              <w:b w:val="0"/>
              <w:bCs w:val="0"/>
              <w:color w:val="auto"/>
              <w:szCs w:val="22"/>
            </w:rPr>
            <w:t>a en soporte Técni</w:t>
          </w:r>
          <w:r>
            <w:rPr>
              <w:rStyle w:val="tgc"/>
              <w:rFonts w:asciiTheme="minorHAnsi" w:eastAsiaTheme="minorEastAsia" w:hAnsiTheme="minorHAnsi" w:cstheme="minorBidi"/>
              <w:b w:val="0"/>
              <w:bCs w:val="0"/>
              <w:color w:val="auto"/>
              <w:szCs w:val="22"/>
            </w:rPr>
            <w:t>co (Hardware, Software, Redes).</w:t>
          </w:r>
        </w:p>
        <w:p w14:paraId="35DDBEF8" w14:textId="77777777" w:rsidR="00007E3A" w:rsidRPr="00007E3A" w:rsidRDefault="00007E3A" w:rsidP="00007E3A">
          <w:pPr>
            <w:pStyle w:val="Ttulo2"/>
            <w:numPr>
              <w:ilvl w:val="0"/>
              <w:numId w:val="13"/>
            </w:numPr>
            <w:rPr>
              <w:rStyle w:val="tgc"/>
            </w:rPr>
          </w:pPr>
          <w:r>
            <w:rPr>
              <w:rStyle w:val="tgc"/>
              <w:rFonts w:asciiTheme="minorHAnsi" w:eastAsiaTheme="minorEastAsia" w:hAnsiTheme="minorHAnsi" w:cstheme="minorBidi"/>
              <w:b w:val="0"/>
              <w:bCs w:val="0"/>
              <w:color w:val="auto"/>
              <w:szCs w:val="22"/>
            </w:rPr>
            <w:t>Instalación y configuración de red interna de oficina matriz y sucursales.</w:t>
          </w:r>
        </w:p>
        <w:p w14:paraId="16F403CB" w14:textId="77777777" w:rsidR="00007E3A" w:rsidRPr="00007E3A" w:rsidRDefault="00007E3A" w:rsidP="00007E3A">
          <w:pPr>
            <w:pStyle w:val="Ttulo2"/>
            <w:numPr>
              <w:ilvl w:val="0"/>
              <w:numId w:val="13"/>
            </w:numPr>
            <w:rPr>
              <w:rStyle w:val="tgc"/>
            </w:rPr>
          </w:pPr>
          <w:r>
            <w:rPr>
              <w:rStyle w:val="tgc"/>
              <w:rFonts w:asciiTheme="minorHAnsi" w:eastAsiaTheme="minorEastAsia" w:hAnsiTheme="minorHAnsi" w:cstheme="minorBidi"/>
              <w:b w:val="0"/>
              <w:bCs w:val="0"/>
              <w:color w:val="auto"/>
              <w:szCs w:val="22"/>
            </w:rPr>
            <w:t>Configuración de servidores  y enlaces a sucursales.</w:t>
          </w:r>
        </w:p>
        <w:p w14:paraId="2A42321A" w14:textId="77777777" w:rsidR="00007E3A" w:rsidRDefault="00007E3A" w:rsidP="00007E3A">
          <w:pPr>
            <w:pStyle w:val="Textodecuerpo"/>
          </w:pPr>
        </w:p>
        <w:p w14:paraId="4888E17E" w14:textId="77777777" w:rsidR="00007E3A" w:rsidRDefault="00313EB2" w:rsidP="00007E3A">
          <w:pPr>
            <w:pStyle w:val="Ttulo2"/>
          </w:pPr>
          <w:sdt>
            <w:sdtPr>
              <w:id w:val="-375401710"/>
              <w:placeholder>
                <w:docPart w:val="739A71D4FD719F4D8D3CC180B691F544"/>
              </w:placeholder>
            </w:sdtPr>
            <w:sdtContent>
              <w:r w:rsidR="003B5F02">
                <w:t>DESPACHO GONZALEZ NAVA Y CIA</w:t>
              </w:r>
              <w:r w:rsidR="00007E3A">
                <w:t xml:space="preserve"> S.A. de C.V.</w:t>
              </w:r>
            </w:sdtContent>
          </w:sdt>
          <w:r w:rsidR="00007E3A">
            <w:tab/>
          </w:r>
        </w:p>
        <w:p w14:paraId="463F74A4" w14:textId="77777777" w:rsidR="00007E3A" w:rsidRDefault="00007E3A" w:rsidP="00007E3A">
          <w:pPr>
            <w:pStyle w:val="Ttulo2"/>
            <w:rPr>
              <w:lang w:val="es-ES"/>
            </w:rPr>
          </w:pPr>
          <w:r>
            <w:rPr>
              <w:lang w:val="es-ES"/>
            </w:rPr>
            <w:t xml:space="preserve">Puesto: </w:t>
          </w:r>
          <w:r>
            <w:rPr>
              <w:rFonts w:asciiTheme="minorHAnsi" w:eastAsiaTheme="minorEastAsia" w:hAnsiTheme="minorHAnsi" w:cstheme="minorBidi"/>
              <w:b w:val="0"/>
              <w:bCs w:val="0"/>
              <w:color w:val="auto"/>
              <w:szCs w:val="22"/>
            </w:rPr>
            <w:t>Soporte Técnico</w:t>
          </w:r>
          <w:r w:rsidRPr="008C3A0D">
            <w:rPr>
              <w:rFonts w:asciiTheme="minorHAnsi" w:eastAsiaTheme="minorEastAsia" w:hAnsiTheme="minorHAnsi" w:cstheme="minorBidi"/>
              <w:b w:val="0"/>
              <w:bCs w:val="0"/>
              <w:color w:val="auto"/>
              <w:szCs w:val="22"/>
            </w:rPr>
            <w:t>.</w:t>
          </w:r>
        </w:p>
        <w:p w14:paraId="0B6A9791" w14:textId="77777777" w:rsidR="00007E3A" w:rsidRDefault="00007E3A" w:rsidP="00007E3A">
          <w:pPr>
            <w:pStyle w:val="Ttulo2"/>
            <w:rPr>
              <w:lang w:val="es-ES"/>
            </w:rPr>
          </w:pPr>
          <w:r w:rsidRPr="008C3A0D">
            <w:rPr>
              <w:lang w:val="es-ES"/>
            </w:rPr>
            <w:t xml:space="preserve">Funciones Desempeñadas: </w:t>
          </w:r>
        </w:p>
        <w:p w14:paraId="13453CF1" w14:textId="77777777" w:rsidR="00007E3A" w:rsidRPr="006D5C34" w:rsidRDefault="003B5F02" w:rsidP="00007E3A">
          <w:pPr>
            <w:pStyle w:val="Ttulo2"/>
            <w:numPr>
              <w:ilvl w:val="0"/>
              <w:numId w:val="13"/>
            </w:numPr>
            <w:rPr>
              <w:rStyle w:val="tgc"/>
              <w:lang w:val="es-ES"/>
            </w:rPr>
          </w:pPr>
          <w:r>
            <w:rPr>
              <w:rStyle w:val="tgc"/>
              <w:rFonts w:asciiTheme="minorHAnsi" w:eastAsiaTheme="minorEastAsia" w:hAnsiTheme="minorHAnsi" w:cstheme="minorBidi"/>
              <w:b w:val="0"/>
              <w:bCs w:val="0"/>
              <w:color w:val="auto"/>
              <w:szCs w:val="22"/>
            </w:rPr>
            <w:t>Mantenimiento</w:t>
          </w:r>
          <w:r w:rsidR="00007E3A" w:rsidRPr="006D5C34">
            <w:rPr>
              <w:rStyle w:val="tgc"/>
              <w:rFonts w:asciiTheme="minorHAnsi" w:eastAsiaTheme="minorEastAsia" w:hAnsiTheme="minorHAnsi" w:cstheme="minorBidi"/>
              <w:b w:val="0"/>
              <w:bCs w:val="0"/>
              <w:color w:val="auto"/>
              <w:szCs w:val="22"/>
            </w:rPr>
            <w:t xml:space="preserve"> </w:t>
          </w:r>
          <w:r w:rsidR="00007E3A">
            <w:rPr>
              <w:rStyle w:val="tgc"/>
              <w:rFonts w:asciiTheme="minorHAnsi" w:eastAsiaTheme="minorEastAsia" w:hAnsiTheme="minorHAnsi" w:cstheme="minorBidi"/>
              <w:b w:val="0"/>
              <w:bCs w:val="0"/>
              <w:color w:val="auto"/>
              <w:szCs w:val="22"/>
            </w:rPr>
            <w:t>preventivo y correctivo de equipos de computo.</w:t>
          </w:r>
          <w:r w:rsidR="00007E3A" w:rsidRPr="006D5C34">
            <w:rPr>
              <w:rStyle w:val="tgc"/>
              <w:rFonts w:asciiTheme="minorHAnsi" w:eastAsiaTheme="minorEastAsia" w:hAnsiTheme="minorHAnsi" w:cstheme="minorBidi"/>
              <w:b w:val="0"/>
              <w:bCs w:val="0"/>
              <w:color w:val="auto"/>
              <w:szCs w:val="22"/>
            </w:rPr>
            <w:t xml:space="preserve"> </w:t>
          </w:r>
        </w:p>
        <w:p w14:paraId="623FA3EB" w14:textId="77777777" w:rsidR="00007E3A" w:rsidRDefault="00007E3A" w:rsidP="00007E3A">
          <w:pPr>
            <w:pStyle w:val="Ttulo2"/>
            <w:numPr>
              <w:ilvl w:val="0"/>
              <w:numId w:val="13"/>
            </w:numPr>
            <w:rPr>
              <w:rStyle w:val="tgc"/>
              <w:rFonts w:asciiTheme="minorHAnsi" w:eastAsiaTheme="minorEastAsia" w:hAnsiTheme="minorHAnsi" w:cstheme="minorBidi"/>
              <w:b w:val="0"/>
              <w:bCs w:val="0"/>
              <w:color w:val="auto"/>
              <w:szCs w:val="22"/>
            </w:rPr>
          </w:pPr>
          <w:r w:rsidRPr="006D5C34">
            <w:rPr>
              <w:rStyle w:val="tgc"/>
              <w:rFonts w:asciiTheme="minorHAnsi" w:eastAsiaTheme="minorEastAsia" w:hAnsiTheme="minorHAnsi" w:cstheme="minorBidi"/>
              <w:b w:val="0"/>
              <w:bCs w:val="0"/>
              <w:color w:val="auto"/>
              <w:szCs w:val="22"/>
            </w:rPr>
            <w:t>Asesor</w:t>
          </w:r>
          <w:r>
            <w:rPr>
              <w:rStyle w:val="tgc"/>
              <w:rFonts w:asciiTheme="minorHAnsi" w:eastAsiaTheme="minorEastAsia" w:hAnsiTheme="minorHAnsi" w:cstheme="minorBidi"/>
              <w:b w:val="0"/>
              <w:bCs w:val="0"/>
              <w:color w:val="auto"/>
              <w:szCs w:val="22"/>
            </w:rPr>
            <w:t>í</w:t>
          </w:r>
          <w:r w:rsidRPr="006D5C34">
            <w:rPr>
              <w:rStyle w:val="tgc"/>
              <w:rFonts w:asciiTheme="minorHAnsi" w:eastAsiaTheme="minorEastAsia" w:hAnsiTheme="minorHAnsi" w:cstheme="minorBidi"/>
              <w:b w:val="0"/>
              <w:bCs w:val="0"/>
              <w:color w:val="auto"/>
              <w:szCs w:val="22"/>
            </w:rPr>
            <w:t>a en soporte Técni</w:t>
          </w:r>
          <w:r>
            <w:rPr>
              <w:rStyle w:val="tgc"/>
              <w:rFonts w:asciiTheme="minorHAnsi" w:eastAsiaTheme="minorEastAsia" w:hAnsiTheme="minorHAnsi" w:cstheme="minorBidi"/>
              <w:b w:val="0"/>
              <w:bCs w:val="0"/>
              <w:color w:val="auto"/>
              <w:szCs w:val="22"/>
            </w:rPr>
            <w:t>co (Hardware, Software, Redes).</w:t>
          </w:r>
        </w:p>
        <w:p w14:paraId="3E805B51" w14:textId="77777777" w:rsidR="00007E3A" w:rsidRPr="00007E3A" w:rsidRDefault="003B5F02" w:rsidP="00007E3A">
          <w:pPr>
            <w:pStyle w:val="Ttulo2"/>
            <w:numPr>
              <w:ilvl w:val="0"/>
              <w:numId w:val="13"/>
            </w:numPr>
          </w:pPr>
          <w:r>
            <w:rPr>
              <w:rStyle w:val="tgc"/>
              <w:rFonts w:asciiTheme="minorHAnsi" w:eastAsiaTheme="minorEastAsia" w:hAnsiTheme="minorHAnsi" w:cstheme="minorBidi"/>
              <w:b w:val="0"/>
              <w:bCs w:val="0"/>
              <w:color w:val="auto"/>
              <w:szCs w:val="22"/>
            </w:rPr>
            <w:t xml:space="preserve">Instalación, </w:t>
          </w:r>
          <w:r w:rsidR="00007E3A">
            <w:rPr>
              <w:rStyle w:val="tgc"/>
              <w:rFonts w:asciiTheme="minorHAnsi" w:eastAsiaTheme="minorEastAsia" w:hAnsiTheme="minorHAnsi" w:cstheme="minorBidi"/>
              <w:b w:val="0"/>
              <w:bCs w:val="0"/>
              <w:color w:val="auto"/>
              <w:szCs w:val="22"/>
            </w:rPr>
            <w:t>configuración</w:t>
          </w:r>
          <w:r>
            <w:rPr>
              <w:rStyle w:val="tgc"/>
              <w:rFonts w:asciiTheme="minorHAnsi" w:eastAsiaTheme="minorEastAsia" w:hAnsiTheme="minorHAnsi" w:cstheme="minorBidi"/>
              <w:b w:val="0"/>
              <w:bCs w:val="0"/>
              <w:color w:val="auto"/>
              <w:szCs w:val="22"/>
            </w:rPr>
            <w:t xml:space="preserve"> y monitoreo</w:t>
          </w:r>
          <w:r w:rsidR="00007E3A">
            <w:rPr>
              <w:rStyle w:val="tgc"/>
              <w:rFonts w:asciiTheme="minorHAnsi" w:eastAsiaTheme="minorEastAsia" w:hAnsiTheme="minorHAnsi" w:cstheme="minorBidi"/>
              <w:b w:val="0"/>
              <w:bCs w:val="0"/>
              <w:color w:val="auto"/>
              <w:szCs w:val="22"/>
            </w:rPr>
            <w:t xml:space="preserve"> </w:t>
          </w:r>
          <w:r>
            <w:rPr>
              <w:rStyle w:val="tgc"/>
              <w:rFonts w:asciiTheme="minorHAnsi" w:eastAsiaTheme="minorEastAsia" w:hAnsiTheme="minorHAnsi" w:cstheme="minorBidi"/>
              <w:b w:val="0"/>
              <w:bCs w:val="0"/>
              <w:color w:val="auto"/>
              <w:szCs w:val="22"/>
            </w:rPr>
            <w:t>de red interna de oficina</w:t>
          </w:r>
          <w:r w:rsidR="00007E3A">
            <w:rPr>
              <w:rStyle w:val="tgc"/>
              <w:rFonts w:asciiTheme="minorHAnsi" w:eastAsiaTheme="minorEastAsia" w:hAnsiTheme="minorHAnsi" w:cstheme="minorBidi"/>
              <w:b w:val="0"/>
              <w:bCs w:val="0"/>
              <w:color w:val="auto"/>
              <w:szCs w:val="22"/>
            </w:rPr>
            <w:t>.</w:t>
          </w:r>
        </w:p>
        <w:p w14:paraId="5D3C104F" w14:textId="77777777" w:rsidR="00007E3A" w:rsidRDefault="00313EB2" w:rsidP="00007E3A"/>
      </w:sdtContent>
    </w:sdt>
    <w:p w14:paraId="644A9764" w14:textId="77777777" w:rsidR="00007E3A" w:rsidRPr="00007E3A" w:rsidRDefault="00007E3A" w:rsidP="00007E3A">
      <w:pPr>
        <w:pStyle w:val="Textodecuerpo"/>
      </w:pPr>
    </w:p>
    <w:p w14:paraId="1C9EB85D" w14:textId="77777777" w:rsidR="00BB527C" w:rsidRDefault="00BB527C">
      <w:pPr>
        <w:pStyle w:val="Textodecuerpo"/>
      </w:pPr>
    </w:p>
    <w:p w14:paraId="101383E2" w14:textId="77777777" w:rsidR="00BB527C" w:rsidRDefault="00C81D8C">
      <w:pPr>
        <w:pStyle w:val="Ttulo1"/>
      </w:pPr>
      <w:r>
        <w:rPr>
          <w:lang w:val="es-ES"/>
        </w:rPr>
        <w:t>Conocimientos</w:t>
      </w:r>
    </w:p>
    <w:sdt>
      <w:sdtPr>
        <w:id w:val="9459754"/>
        <w:placeholder>
          <w:docPart w:val="B2D52FD3A88A1D46B1A32F741FB09308"/>
        </w:placeholder>
      </w:sdtPr>
      <w:sdtContent>
        <w:p w14:paraId="26BF5CE8" w14:textId="08F262F5" w:rsidR="003B5F02" w:rsidRDefault="003B5F02" w:rsidP="00041C76">
          <w:pPr>
            <w:pStyle w:val="Textodecuerpo"/>
            <w:numPr>
              <w:ilvl w:val="0"/>
              <w:numId w:val="14"/>
            </w:numPr>
          </w:pPr>
          <w:r w:rsidRPr="003B5F02">
            <w:t xml:space="preserve">Sistemas operativos </w:t>
          </w:r>
          <w:r>
            <w:t>Unix /</w:t>
          </w:r>
          <w:r w:rsidRPr="003B5F02">
            <w:t xml:space="preserve"> </w:t>
          </w:r>
          <w:r>
            <w:t>W</w:t>
          </w:r>
          <w:r w:rsidRPr="003B5F02">
            <w:t>indows</w:t>
          </w:r>
          <w:r>
            <w:t xml:space="preserve"> / Mac Os</w:t>
          </w:r>
          <w:r w:rsidRPr="003B5F02">
            <w:t xml:space="preserve">. </w:t>
          </w:r>
          <w:r>
            <w:t>/ IOS.</w:t>
          </w:r>
        </w:p>
        <w:p w14:paraId="165C033B" w14:textId="77777777" w:rsidR="003B5F02" w:rsidRDefault="003B5F02" w:rsidP="003B5F02">
          <w:pPr>
            <w:pStyle w:val="Textodecuerpo"/>
            <w:numPr>
              <w:ilvl w:val="0"/>
              <w:numId w:val="14"/>
            </w:numPr>
          </w:pPr>
          <w:r>
            <w:t>Instalación y administración de Redes.</w:t>
          </w:r>
        </w:p>
        <w:p w14:paraId="62F4A4D4" w14:textId="77777777" w:rsidR="003B5F02" w:rsidRDefault="003B5F02" w:rsidP="003B5F02">
          <w:pPr>
            <w:pStyle w:val="Textodecuerpo"/>
            <w:numPr>
              <w:ilvl w:val="0"/>
              <w:numId w:val="14"/>
            </w:numPr>
          </w:pPr>
          <w:r>
            <w:t>Soporte técnico en equipos de computo.</w:t>
          </w:r>
        </w:p>
        <w:p w14:paraId="5E645445" w14:textId="77777777" w:rsidR="003B5F02" w:rsidRDefault="003B5F02" w:rsidP="003B5F02">
          <w:pPr>
            <w:pStyle w:val="Textodecuerpo"/>
            <w:numPr>
              <w:ilvl w:val="0"/>
              <w:numId w:val="14"/>
            </w:numPr>
          </w:pPr>
          <w:r>
            <w:t>Soporte técnico dispositivos móviles Apple.</w:t>
          </w:r>
        </w:p>
        <w:p w14:paraId="4A01D38D" w14:textId="77777777" w:rsidR="003B5F02" w:rsidRDefault="003B5F02" w:rsidP="003B5F02">
          <w:pPr>
            <w:pStyle w:val="Textodecuerpo"/>
            <w:numPr>
              <w:ilvl w:val="0"/>
              <w:numId w:val="14"/>
            </w:numPr>
          </w:pPr>
          <w:r>
            <w:t>Asesoramiento en equipos para resolver necesidades especificas de los usuarios.</w:t>
          </w:r>
        </w:p>
        <w:p w14:paraId="431DA50F" w14:textId="172EFA45" w:rsidR="00BB527C" w:rsidRDefault="00C262E4" w:rsidP="00041C76">
          <w:pPr>
            <w:pStyle w:val="Textodecuerpo"/>
            <w:numPr>
              <w:ilvl w:val="0"/>
              <w:numId w:val="14"/>
            </w:numPr>
          </w:pPr>
          <w:r>
            <w:t>Manejo de paquetería Office.</w:t>
          </w:r>
        </w:p>
      </w:sdtContent>
    </w:sdt>
    <w:p w14:paraId="63520C4F" w14:textId="77777777" w:rsidR="006D7AAA" w:rsidRPr="006D7AAA" w:rsidRDefault="006D7AAA" w:rsidP="006D7AAA">
      <w:pPr>
        <w:pStyle w:val="Ttulo1"/>
        <w:rPr>
          <w:lang w:val="es-ES"/>
        </w:rPr>
      </w:pPr>
      <w:r w:rsidRPr="006D7AAA">
        <w:rPr>
          <w:lang w:val="es-ES"/>
        </w:rPr>
        <w:t xml:space="preserve">IDIOMAS </w:t>
      </w:r>
    </w:p>
    <w:p w14:paraId="5DAF2710" w14:textId="77777777" w:rsidR="006D7AAA" w:rsidRDefault="006D7AAA" w:rsidP="006D7AAA">
      <w:pPr>
        <w:rPr>
          <w:b/>
          <w:bCs/>
          <w:lang w:val="es-ES"/>
        </w:rPr>
      </w:pPr>
      <w:r w:rsidRPr="006D7AAA">
        <w:rPr>
          <w:b/>
          <w:bCs/>
          <w:lang w:val="es-ES"/>
        </w:rPr>
        <w:t>Inglés</w:t>
      </w:r>
    </w:p>
    <w:p w14:paraId="237A6E06" w14:textId="77777777" w:rsidR="006D7AAA" w:rsidRPr="006D7AAA" w:rsidRDefault="006D7AAA" w:rsidP="006D7AAA">
      <w:pPr>
        <w:rPr>
          <w:lang w:val="es-ES"/>
        </w:rPr>
      </w:pPr>
      <w:r w:rsidRPr="006D7AAA">
        <w:rPr>
          <w:b/>
          <w:bCs/>
          <w:lang w:val="es-ES"/>
        </w:rPr>
        <w:t xml:space="preserve"> </w:t>
      </w:r>
    </w:p>
    <w:p w14:paraId="2ADBB486" w14:textId="77777777" w:rsidR="006D7AAA" w:rsidRPr="006D7AAA" w:rsidRDefault="006D7AAA" w:rsidP="006D7AAA">
      <w:r w:rsidRPr="006D7AAA">
        <w:t>Competencia básica limitada.</w:t>
      </w:r>
    </w:p>
    <w:p w14:paraId="49A93213" w14:textId="77777777" w:rsidR="00BB527C" w:rsidRDefault="00BB527C"/>
    <w:sectPr w:rsidR="00BB527C" w:rsidSect="00A36D97">
      <w:headerReference w:type="default" r:id="rId9"/>
      <w:footerReference w:type="default" r:id="rId10"/>
      <w:headerReference w:type="first" r:id="rId11"/>
      <w:pgSz w:w="11909" w:h="16834" w:code="9"/>
      <w:pgMar w:top="720" w:right="720" w:bottom="720" w:left="720" w:header="720" w:footer="107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DBA5" w14:textId="77777777" w:rsidR="00313EB2" w:rsidRDefault="00313EB2">
      <w:r>
        <w:separator/>
      </w:r>
    </w:p>
  </w:endnote>
  <w:endnote w:type="continuationSeparator" w:id="0">
    <w:p w14:paraId="3F47819D" w14:textId="77777777" w:rsidR="00313EB2" w:rsidRDefault="00313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DFDB4" w14:textId="77777777" w:rsidR="00313EB2" w:rsidRPr="00A36D97" w:rsidRDefault="00313EB2">
    <w:pPr>
      <w:pStyle w:val="Piedepgina"/>
    </w:pPr>
    <w:r w:rsidRPr="00A36D97">
      <w:fldChar w:fldCharType="begin"/>
    </w:r>
    <w:r w:rsidRPr="00A36D97">
      <w:instrText>Page</w:instrText>
    </w:r>
    <w:r w:rsidRPr="00A36D97">
      <w:fldChar w:fldCharType="separate"/>
    </w:r>
    <w:r w:rsidR="00041C76">
      <w:rPr>
        <w:noProof/>
      </w:rPr>
      <w:t>3</w:t>
    </w:r>
    <w:r w:rsidRPr="00A36D97">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2E1FC" w14:textId="77777777" w:rsidR="00313EB2" w:rsidRDefault="00313EB2">
      <w:r>
        <w:separator/>
      </w:r>
    </w:p>
  </w:footnote>
  <w:footnote w:type="continuationSeparator" w:id="0">
    <w:p w14:paraId="3A7F1867" w14:textId="77777777" w:rsidR="00313EB2" w:rsidRDefault="00313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976"/>
      <w:gridCol w:w="709"/>
    </w:tblGrid>
    <w:tr w:rsidR="00313EB2" w14:paraId="6CA28532" w14:textId="77777777">
      <w:trPr>
        <w:trHeight w:val="720"/>
      </w:trPr>
      <w:tc>
        <w:tcPr>
          <w:tcW w:w="10188" w:type="dxa"/>
          <w:vAlign w:val="center"/>
        </w:tcPr>
        <w:p w14:paraId="147CBDC4" w14:textId="77777777" w:rsidR="00313EB2" w:rsidRDefault="00313EB2"/>
      </w:tc>
      <w:tc>
        <w:tcPr>
          <w:tcW w:w="720" w:type="dxa"/>
          <w:shd w:val="clear" w:color="auto" w:fill="A9122A" w:themeFill="accent1"/>
          <w:vAlign w:val="center"/>
        </w:tcPr>
        <w:p w14:paraId="1088D6BB" w14:textId="77777777" w:rsidR="00313EB2" w:rsidRDefault="00313EB2"/>
      </w:tc>
    </w:tr>
  </w:tbl>
  <w:p w14:paraId="31DCB106" w14:textId="77777777" w:rsidR="00313EB2" w:rsidRDefault="00313EB2">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014"/>
      <w:gridCol w:w="1671"/>
    </w:tblGrid>
    <w:tr w:rsidR="00313EB2" w14:paraId="15A9CF4F" w14:textId="77777777">
      <w:tc>
        <w:tcPr>
          <w:tcW w:w="9288" w:type="dxa"/>
          <w:vAlign w:val="center"/>
        </w:tcPr>
        <w:p w14:paraId="21F21425" w14:textId="77777777" w:rsidR="00313EB2" w:rsidRDefault="00313EB2">
          <w:pPr>
            <w:pStyle w:val="Ttulo"/>
          </w:pPr>
          <w:proofErr w:type="spellStart"/>
          <w:r>
            <w:t>Monica</w:t>
          </w:r>
          <w:proofErr w:type="spellEnd"/>
          <w:r>
            <w:t xml:space="preserve"> Gabriela Patiño Nava </w:t>
          </w:r>
        </w:p>
        <w:p w14:paraId="5EFBA070" w14:textId="75149C1D" w:rsidR="00313EB2" w:rsidRDefault="00313EB2" w:rsidP="00C81D8C">
          <w:pPr>
            <w:pStyle w:val="ContactDetails"/>
          </w:pPr>
          <w:r>
            <w:t>Av. Fuentes Brotantes SN Edificio K7 Departamento 102</w:t>
          </w:r>
          <w:r>
            <w:sym w:font="Wingdings 2" w:char="F097"/>
          </w:r>
          <w:r>
            <w:rPr>
              <w:lang w:val="es-ES"/>
            </w:rPr>
            <w:t xml:space="preserve"> Tlalpan,</w:t>
          </w:r>
          <w:r>
            <w:t>Ciudad de México</w:t>
          </w:r>
          <w:r>
            <w:rPr>
              <w:lang w:val="es-ES"/>
            </w:rPr>
            <w:t xml:space="preserve"> 14410</w:t>
          </w:r>
          <w:r>
            <w:br/>
          </w:r>
          <w:r w:rsidR="00041C76">
            <w:rPr>
              <w:lang w:val="es-ES"/>
            </w:rPr>
            <w:t xml:space="preserve">Teléfono </w:t>
          </w:r>
          <w:r>
            <w:rPr>
              <w:lang w:val="es-ES"/>
            </w:rPr>
            <w:t>53353009</w:t>
          </w:r>
          <w:r>
            <w:sym w:font="Wingdings 2" w:char="F097"/>
          </w:r>
          <w:r>
            <w:rPr>
              <w:lang w:val="es-ES"/>
            </w:rPr>
            <w:t xml:space="preserve"> Móvil: </w:t>
          </w:r>
          <w:r>
            <w:t>7773277426</w:t>
          </w:r>
          <w:r>
            <w:sym w:font="Wingdings 2" w:char="F097"/>
          </w:r>
          <w:r>
            <w:rPr>
              <w:lang w:val="es-ES"/>
            </w:rPr>
            <w:t xml:space="preserve"> Correo Electrónico: </w:t>
          </w:r>
          <w:r>
            <w:t>patino-monica@hotmail.com</w:t>
          </w:r>
          <w:r>
            <w:rPr>
              <w:lang w:val="es-ES"/>
            </w:rPr>
            <w:t xml:space="preserve"> </w:t>
          </w:r>
        </w:p>
      </w:tc>
      <w:tc>
        <w:tcPr>
          <w:tcW w:w="1728" w:type="dxa"/>
          <w:vAlign w:val="center"/>
        </w:tcPr>
        <w:p w14:paraId="7646D016" w14:textId="77777777" w:rsidR="00313EB2" w:rsidRDefault="00313EB2" w:rsidP="0012447D">
          <w:pPr>
            <w:pStyle w:val="Initials"/>
            <w:jc w:val="left"/>
          </w:pPr>
        </w:p>
      </w:tc>
    </w:tr>
  </w:tbl>
  <w:p w14:paraId="2E82D228" w14:textId="77777777" w:rsidR="00313EB2" w:rsidRDefault="00313EB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EC00777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3CC476C"/>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multilevel"/>
    <w:tmpl w:val="170A23B2"/>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152663D"/>
    <w:multiLevelType w:val="hybridMultilevel"/>
    <w:tmpl w:val="07C0C672"/>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E027183"/>
    <w:multiLevelType w:val="hybridMultilevel"/>
    <w:tmpl w:val="EA60F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CF608D2"/>
    <w:multiLevelType w:val="hybridMultilevel"/>
    <w:tmpl w:val="1EA056B8"/>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D32089C"/>
    <w:multiLevelType w:val="hybridMultilevel"/>
    <w:tmpl w:val="DA0CAC60"/>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C485758"/>
    <w:multiLevelType w:val="hybridMultilevel"/>
    <w:tmpl w:val="7988E8C0"/>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3C42481"/>
    <w:multiLevelType w:val="hybridMultilevel"/>
    <w:tmpl w:val="597A2116"/>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6"/>
  </w:num>
  <w:num w:numId="14">
    <w:abstractNumId w:val="13"/>
  </w:num>
  <w:num w:numId="15">
    <w:abstractNumId w:val="12"/>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2447D"/>
    <w:rsid w:val="00007E3A"/>
    <w:rsid w:val="00041C76"/>
    <w:rsid w:val="000B0CC7"/>
    <w:rsid w:val="000C0CF9"/>
    <w:rsid w:val="0012447D"/>
    <w:rsid w:val="00313EB2"/>
    <w:rsid w:val="003B5F02"/>
    <w:rsid w:val="00410452"/>
    <w:rsid w:val="004339DE"/>
    <w:rsid w:val="004C49B9"/>
    <w:rsid w:val="00514937"/>
    <w:rsid w:val="006317EB"/>
    <w:rsid w:val="006D5C34"/>
    <w:rsid w:val="006D7AAA"/>
    <w:rsid w:val="008C3A0D"/>
    <w:rsid w:val="00A36D97"/>
    <w:rsid w:val="00B31719"/>
    <w:rsid w:val="00BA089E"/>
    <w:rsid w:val="00BB527C"/>
    <w:rsid w:val="00C262E4"/>
    <w:rsid w:val="00C81D8C"/>
    <w:rsid w:val="00FA0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3C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0"/>
    </w:rPr>
  </w:style>
  <w:style w:type="paragraph" w:styleId="Ttulo1">
    <w:name w:val="heading 1"/>
    <w:basedOn w:val="Normal"/>
    <w:next w:val="Textodecuerpo"/>
    <w:link w:val="Ttulo1Car"/>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Ttulo2">
    <w:name w:val="heading 2"/>
    <w:basedOn w:val="Normal"/>
    <w:next w:val="Textodecuerpo"/>
    <w:link w:val="Ttulo2Car"/>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000000" w:themeColor="text1"/>
      <w:sz w:val="24"/>
      <w:szCs w:val="24"/>
    </w:rPr>
  </w:style>
  <w:style w:type="character" w:customStyle="1" w:styleId="Ttulo2Car">
    <w:name w:val="Título 2 Car"/>
    <w:basedOn w:val="Fuentedeprrafopredeter"/>
    <w:link w:val="Ttulo2"/>
    <w:rPr>
      <w:rFonts w:asciiTheme="majorHAnsi" w:eastAsiaTheme="majorEastAsia" w:hAnsiTheme="majorHAnsi" w:cstheme="majorBidi"/>
      <w:b/>
      <w:bCs/>
      <w:color w:val="000000" w:themeColor="text1"/>
      <w:sz w:val="20"/>
      <w:szCs w:val="20"/>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b/>
      <w:color w:val="A9122A" w:themeColor="accent1"/>
    </w:rPr>
  </w:style>
  <w:style w:type="character" w:customStyle="1" w:styleId="PiedepginaCar">
    <w:name w:val="Pie de página Car"/>
    <w:basedOn w:val="Fuentedeprrafopredeter"/>
    <w:link w:val="Piedepgina"/>
    <w:rPr>
      <w:b/>
      <w:color w:val="A9122A" w:themeColor="accent1"/>
      <w:sz w:val="20"/>
    </w:rPr>
  </w:style>
  <w:style w:type="paragraph" w:styleId="Ttulo">
    <w:name w:val="Title"/>
    <w:basedOn w:val="Normal"/>
    <w:next w:val="Normal"/>
    <w:link w:val="TtuloCar"/>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tuloCar">
    <w:name w:val="Título Car"/>
    <w:basedOn w:val="Fuentedeprrafopredeter"/>
    <w:link w:val="Ttulo"/>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Pr>
      <w:b/>
      <w:sz w:val="18"/>
      <w:szCs w:val="18"/>
    </w:rPr>
  </w:style>
  <w:style w:type="paragraph" w:customStyle="1" w:styleId="Initials">
    <w:name w:val="Initials"/>
    <w:basedOn w:val="Normal"/>
    <w:pPr>
      <w:jc w:val="center"/>
    </w:pPr>
    <w:rPr>
      <w:b/>
      <w:color w:val="A9122A" w:themeColor="accent1"/>
      <w:sz w:val="106"/>
    </w:r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Textodeglobo">
    <w:name w:val="Balloon Text"/>
    <w:basedOn w:val="Normal"/>
    <w:link w:val="TextodegloboCar"/>
    <w:semiHidden/>
    <w:unhideWhenUsed/>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pPr>
    <w:rPr>
      <w:b/>
      <w:bCs/>
      <w:color w:val="A9122A" w:themeColor="accent1"/>
      <w:sz w:val="18"/>
      <w:szCs w:val="18"/>
    </w:rPr>
  </w:style>
  <w:style w:type="paragraph" w:styleId="Cierre">
    <w:name w:val="Closing"/>
    <w:basedOn w:val="Normal"/>
    <w:link w:val="CierreCar"/>
    <w:semiHidden/>
    <w:unhideWhenUsed/>
    <w:pPr>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Pr>
      <w:rFonts w:asciiTheme="majorHAnsi" w:eastAsiaTheme="majorEastAsia" w:hAnsiTheme="majorHAnsi" w:cstheme="majorBidi"/>
      <w:szCs w:val="20"/>
    </w:rPr>
  </w:style>
  <w:style w:type="paragraph" w:styleId="Textonotapie">
    <w:name w:val="footnote text"/>
    <w:basedOn w:val="Normal"/>
    <w:link w:val="TextonotapieCar1"/>
    <w:uiPriority w:val="99"/>
    <w:unhideWhenUsed/>
    <w:rPr>
      <w:szCs w:val="20"/>
    </w:rPr>
  </w:style>
  <w:style w:type="character" w:customStyle="1" w:styleId="TextonotapieCar1">
    <w:name w:val="Texto nota pie Car1"/>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A9122A"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A9122A"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540914"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540914"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ind w:left="200" w:hanging="200"/>
    </w:pPr>
  </w:style>
  <w:style w:type="paragraph" w:styleId="ndice2">
    <w:name w:val="index 2"/>
    <w:basedOn w:val="Normal"/>
    <w:next w:val="Normal"/>
    <w:autoRedefine/>
    <w:semiHidden/>
    <w:unhideWhenUsed/>
    <w:pPr>
      <w:ind w:left="400" w:hanging="200"/>
    </w:pPr>
  </w:style>
  <w:style w:type="paragraph" w:styleId="ndice3">
    <w:name w:val="index 3"/>
    <w:basedOn w:val="Normal"/>
    <w:next w:val="Normal"/>
    <w:autoRedefine/>
    <w:semiHidden/>
    <w:unhideWhenUsed/>
    <w:pPr>
      <w:ind w:left="600" w:hanging="200"/>
    </w:pPr>
  </w:style>
  <w:style w:type="paragraph" w:styleId="ndice4">
    <w:name w:val="index 4"/>
    <w:basedOn w:val="Normal"/>
    <w:next w:val="Normal"/>
    <w:autoRedefine/>
    <w:semiHidden/>
    <w:unhideWhenUsed/>
    <w:pPr>
      <w:ind w:left="800" w:hanging="200"/>
    </w:pPr>
  </w:style>
  <w:style w:type="paragraph" w:styleId="ndice5">
    <w:name w:val="index 5"/>
    <w:basedOn w:val="Normal"/>
    <w:next w:val="Normal"/>
    <w:autoRedefine/>
    <w:semiHidden/>
    <w:unhideWhenUsed/>
    <w:pPr>
      <w:ind w:left="1000" w:hanging="200"/>
    </w:pPr>
  </w:style>
  <w:style w:type="paragraph" w:styleId="ndice6">
    <w:name w:val="index 6"/>
    <w:basedOn w:val="Normal"/>
    <w:next w:val="Normal"/>
    <w:autoRedefine/>
    <w:semiHidden/>
    <w:unhideWhenUsed/>
    <w:pPr>
      <w:ind w:left="1200" w:hanging="200"/>
    </w:pPr>
  </w:style>
  <w:style w:type="paragraph" w:styleId="ndice7">
    <w:name w:val="index 7"/>
    <w:basedOn w:val="Normal"/>
    <w:next w:val="Normal"/>
    <w:autoRedefine/>
    <w:semiHidden/>
    <w:unhideWhenUsed/>
    <w:pPr>
      <w:ind w:left="1400" w:hanging="200"/>
    </w:pPr>
  </w:style>
  <w:style w:type="paragraph" w:styleId="ndice8">
    <w:name w:val="index 8"/>
    <w:basedOn w:val="Normal"/>
    <w:next w:val="Normal"/>
    <w:autoRedefine/>
    <w:semiHidden/>
    <w:unhideWhenUsed/>
    <w:pPr>
      <w:ind w:left="1600" w:hanging="200"/>
    </w:pPr>
  </w:style>
  <w:style w:type="paragraph" w:styleId="ndice9">
    <w:name w:val="index 9"/>
    <w:basedOn w:val="Normal"/>
    <w:next w:val="Normal"/>
    <w:autoRedefine/>
    <w:semiHidden/>
    <w:unhideWhenUsed/>
    <w:pPr>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A9122A" w:themeColor="accent1"/>
      </w:pBdr>
      <w:spacing w:before="200" w:after="280"/>
      <w:ind w:left="936" w:right="936"/>
    </w:pPr>
    <w:rPr>
      <w:b/>
      <w:bCs/>
      <w:i/>
      <w:iCs/>
      <w:color w:val="A9122A" w:themeColor="accent1"/>
    </w:rPr>
  </w:style>
  <w:style w:type="character" w:customStyle="1" w:styleId="CitaintensaCar">
    <w:name w:val="Cita intensa Car"/>
    <w:basedOn w:val="Fuentedeprrafopredeter"/>
    <w:link w:val="Citaintensa"/>
    <w:rPr>
      <w:b/>
      <w:bCs/>
      <w:i/>
      <w:iCs/>
      <w:color w:val="A9122A"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
    <w:name w:val="List Bullet"/>
    <w:basedOn w:val="Normal"/>
    <w:semiHidden/>
    <w:unhideWhenUsed/>
    <w:pPr>
      <w:numPr>
        <w:numId w:val="1"/>
      </w:numPr>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A9122A"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customStyle="1" w:styleId="tgc">
    <w:name w:val="_tgc"/>
    <w:basedOn w:val="Fuentedeprrafopredeter"/>
    <w:rsid w:val="004C49B9"/>
  </w:style>
  <w:style w:type="character" w:customStyle="1" w:styleId="TextonotapieCar">
    <w:name w:val="Texto nota pie Car"/>
    <w:basedOn w:val="Fuentedeprrafopredeter"/>
    <w:uiPriority w:val="99"/>
    <w:rsid w:val="008C3A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0"/>
    </w:rPr>
  </w:style>
  <w:style w:type="paragraph" w:styleId="Ttulo1">
    <w:name w:val="heading 1"/>
    <w:basedOn w:val="Normal"/>
    <w:next w:val="Textodecuerpo"/>
    <w:link w:val="Ttulo1Car"/>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Ttulo2">
    <w:name w:val="heading 2"/>
    <w:basedOn w:val="Normal"/>
    <w:next w:val="Textodecuerpo"/>
    <w:link w:val="Ttulo2Car"/>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000000" w:themeColor="text1"/>
      <w:sz w:val="24"/>
      <w:szCs w:val="24"/>
    </w:rPr>
  </w:style>
  <w:style w:type="character" w:customStyle="1" w:styleId="Ttulo2Car">
    <w:name w:val="Título 2 Car"/>
    <w:basedOn w:val="Fuentedeprrafopredeter"/>
    <w:link w:val="Ttulo2"/>
    <w:rPr>
      <w:rFonts w:asciiTheme="majorHAnsi" w:eastAsiaTheme="majorEastAsia" w:hAnsiTheme="majorHAnsi" w:cstheme="majorBidi"/>
      <w:b/>
      <w:bCs/>
      <w:color w:val="000000" w:themeColor="text1"/>
      <w:sz w:val="20"/>
      <w:szCs w:val="20"/>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b/>
      <w:color w:val="A9122A" w:themeColor="accent1"/>
    </w:rPr>
  </w:style>
  <w:style w:type="character" w:customStyle="1" w:styleId="PiedepginaCar">
    <w:name w:val="Pie de página Car"/>
    <w:basedOn w:val="Fuentedeprrafopredeter"/>
    <w:link w:val="Piedepgina"/>
    <w:rPr>
      <w:b/>
      <w:color w:val="A9122A" w:themeColor="accent1"/>
      <w:sz w:val="20"/>
    </w:rPr>
  </w:style>
  <w:style w:type="paragraph" w:styleId="Ttulo">
    <w:name w:val="Title"/>
    <w:basedOn w:val="Normal"/>
    <w:next w:val="Normal"/>
    <w:link w:val="TtuloCar"/>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tuloCar">
    <w:name w:val="Título Car"/>
    <w:basedOn w:val="Fuentedeprrafopredeter"/>
    <w:link w:val="Ttulo"/>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Pr>
      <w:b/>
      <w:sz w:val="18"/>
      <w:szCs w:val="18"/>
    </w:rPr>
  </w:style>
  <w:style w:type="paragraph" w:customStyle="1" w:styleId="Initials">
    <w:name w:val="Initials"/>
    <w:basedOn w:val="Normal"/>
    <w:pPr>
      <w:jc w:val="center"/>
    </w:pPr>
    <w:rPr>
      <w:b/>
      <w:color w:val="A9122A" w:themeColor="accent1"/>
      <w:sz w:val="106"/>
    </w:r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Textodeglobo">
    <w:name w:val="Balloon Text"/>
    <w:basedOn w:val="Normal"/>
    <w:link w:val="TextodegloboCar"/>
    <w:semiHidden/>
    <w:unhideWhenUsed/>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pPr>
    <w:rPr>
      <w:b/>
      <w:bCs/>
      <w:color w:val="A9122A" w:themeColor="accent1"/>
      <w:sz w:val="18"/>
      <w:szCs w:val="18"/>
    </w:rPr>
  </w:style>
  <w:style w:type="paragraph" w:styleId="Cierre">
    <w:name w:val="Closing"/>
    <w:basedOn w:val="Normal"/>
    <w:link w:val="CierreCar"/>
    <w:semiHidden/>
    <w:unhideWhenUsed/>
    <w:pPr>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Pr>
      <w:rFonts w:asciiTheme="majorHAnsi" w:eastAsiaTheme="majorEastAsia" w:hAnsiTheme="majorHAnsi" w:cstheme="majorBidi"/>
      <w:szCs w:val="20"/>
    </w:rPr>
  </w:style>
  <w:style w:type="paragraph" w:styleId="Textonotapie">
    <w:name w:val="footnote text"/>
    <w:basedOn w:val="Normal"/>
    <w:link w:val="TextonotapieCar1"/>
    <w:uiPriority w:val="99"/>
    <w:unhideWhenUsed/>
    <w:rPr>
      <w:szCs w:val="20"/>
    </w:rPr>
  </w:style>
  <w:style w:type="character" w:customStyle="1" w:styleId="TextonotapieCar1">
    <w:name w:val="Texto nota pie Car1"/>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A9122A"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A9122A"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540914"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540914"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ind w:left="200" w:hanging="200"/>
    </w:pPr>
  </w:style>
  <w:style w:type="paragraph" w:styleId="ndice2">
    <w:name w:val="index 2"/>
    <w:basedOn w:val="Normal"/>
    <w:next w:val="Normal"/>
    <w:autoRedefine/>
    <w:semiHidden/>
    <w:unhideWhenUsed/>
    <w:pPr>
      <w:ind w:left="400" w:hanging="200"/>
    </w:pPr>
  </w:style>
  <w:style w:type="paragraph" w:styleId="ndice3">
    <w:name w:val="index 3"/>
    <w:basedOn w:val="Normal"/>
    <w:next w:val="Normal"/>
    <w:autoRedefine/>
    <w:semiHidden/>
    <w:unhideWhenUsed/>
    <w:pPr>
      <w:ind w:left="600" w:hanging="200"/>
    </w:pPr>
  </w:style>
  <w:style w:type="paragraph" w:styleId="ndice4">
    <w:name w:val="index 4"/>
    <w:basedOn w:val="Normal"/>
    <w:next w:val="Normal"/>
    <w:autoRedefine/>
    <w:semiHidden/>
    <w:unhideWhenUsed/>
    <w:pPr>
      <w:ind w:left="800" w:hanging="200"/>
    </w:pPr>
  </w:style>
  <w:style w:type="paragraph" w:styleId="ndice5">
    <w:name w:val="index 5"/>
    <w:basedOn w:val="Normal"/>
    <w:next w:val="Normal"/>
    <w:autoRedefine/>
    <w:semiHidden/>
    <w:unhideWhenUsed/>
    <w:pPr>
      <w:ind w:left="1000" w:hanging="200"/>
    </w:pPr>
  </w:style>
  <w:style w:type="paragraph" w:styleId="ndice6">
    <w:name w:val="index 6"/>
    <w:basedOn w:val="Normal"/>
    <w:next w:val="Normal"/>
    <w:autoRedefine/>
    <w:semiHidden/>
    <w:unhideWhenUsed/>
    <w:pPr>
      <w:ind w:left="1200" w:hanging="200"/>
    </w:pPr>
  </w:style>
  <w:style w:type="paragraph" w:styleId="ndice7">
    <w:name w:val="index 7"/>
    <w:basedOn w:val="Normal"/>
    <w:next w:val="Normal"/>
    <w:autoRedefine/>
    <w:semiHidden/>
    <w:unhideWhenUsed/>
    <w:pPr>
      <w:ind w:left="1400" w:hanging="200"/>
    </w:pPr>
  </w:style>
  <w:style w:type="paragraph" w:styleId="ndice8">
    <w:name w:val="index 8"/>
    <w:basedOn w:val="Normal"/>
    <w:next w:val="Normal"/>
    <w:autoRedefine/>
    <w:semiHidden/>
    <w:unhideWhenUsed/>
    <w:pPr>
      <w:ind w:left="1600" w:hanging="200"/>
    </w:pPr>
  </w:style>
  <w:style w:type="paragraph" w:styleId="ndice9">
    <w:name w:val="index 9"/>
    <w:basedOn w:val="Normal"/>
    <w:next w:val="Normal"/>
    <w:autoRedefine/>
    <w:semiHidden/>
    <w:unhideWhenUsed/>
    <w:pPr>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A9122A" w:themeColor="accent1"/>
      </w:pBdr>
      <w:spacing w:before="200" w:after="280"/>
      <w:ind w:left="936" w:right="936"/>
    </w:pPr>
    <w:rPr>
      <w:b/>
      <w:bCs/>
      <w:i/>
      <w:iCs/>
      <w:color w:val="A9122A" w:themeColor="accent1"/>
    </w:rPr>
  </w:style>
  <w:style w:type="character" w:customStyle="1" w:styleId="CitaintensaCar">
    <w:name w:val="Cita intensa Car"/>
    <w:basedOn w:val="Fuentedeprrafopredeter"/>
    <w:link w:val="Citaintensa"/>
    <w:rPr>
      <w:b/>
      <w:bCs/>
      <w:i/>
      <w:iCs/>
      <w:color w:val="A9122A"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
    <w:name w:val="List Bullet"/>
    <w:basedOn w:val="Normal"/>
    <w:semiHidden/>
    <w:unhideWhenUsed/>
    <w:pPr>
      <w:numPr>
        <w:numId w:val="1"/>
      </w:numPr>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A9122A"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customStyle="1" w:styleId="tgc">
    <w:name w:val="_tgc"/>
    <w:basedOn w:val="Fuentedeprrafopredeter"/>
    <w:rsid w:val="004C49B9"/>
  </w:style>
  <w:style w:type="character" w:customStyle="1" w:styleId="TextonotapieCar">
    <w:name w:val="Texto nota pie Car"/>
    <w:basedOn w:val="Fuentedeprrafopredeter"/>
    <w:uiPriority w:val="99"/>
    <w:rsid w:val="008C3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Plantillas:Vista%20Disen&#771;o%20de%20impresio&#769;n:Curri&#769;culos:Iniciales,%20curri&#769;cul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2DC11FC364BF4696A2F753122BF1A9"/>
        <w:category>
          <w:name w:val="General"/>
          <w:gallery w:val="placeholder"/>
        </w:category>
        <w:types>
          <w:type w:val="bbPlcHdr"/>
        </w:types>
        <w:behaviors>
          <w:behavior w:val="content"/>
        </w:behaviors>
        <w:guid w:val="{044616F9-1D10-8749-B38F-C04E299847B3}"/>
      </w:docPartPr>
      <w:docPartBody>
        <w:p w:rsidR="00072E01" w:rsidRDefault="00072E01">
          <w:pPr>
            <w:pStyle w:val="0D2DC11FC364BF4696A2F753122BF1A9"/>
          </w:pPr>
          <w:r>
            <w:rP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11C458E89401A40A008D07B10E84C95"/>
        <w:category>
          <w:name w:val="General"/>
          <w:gallery w:val="placeholder"/>
        </w:category>
        <w:types>
          <w:type w:val="bbPlcHdr"/>
        </w:types>
        <w:behaviors>
          <w:behavior w:val="content"/>
        </w:behaviors>
        <w:guid w:val="{FFDAE903-6307-284A-B520-73EA6CF2C4E3}"/>
      </w:docPartPr>
      <w:docPartBody>
        <w:p w:rsidR="00072E01" w:rsidRDefault="00072E01">
          <w:pPr>
            <w:pStyle w:val="B11C458E89401A40A008D07B10E84C95"/>
          </w:pPr>
          <w:r>
            <w:rPr>
              <w:lang w:val="es-ES"/>
            </w:rPr>
            <w:t>Lorem ipsum dolor</w:t>
          </w:r>
        </w:p>
      </w:docPartBody>
    </w:docPart>
    <w:docPart>
      <w:docPartPr>
        <w:name w:val="3F02794C127A6043AB837D416EA48E3C"/>
        <w:category>
          <w:name w:val="General"/>
          <w:gallery w:val="placeholder"/>
        </w:category>
        <w:types>
          <w:type w:val="bbPlcHdr"/>
        </w:types>
        <w:behaviors>
          <w:behavior w:val="content"/>
        </w:behaviors>
        <w:guid w:val="{FDAC71E9-9DD0-DB4A-A5EB-7F19ACA3936C}"/>
      </w:docPartPr>
      <w:docPartBody>
        <w:p w:rsidR="00072E01" w:rsidRDefault="00072E01">
          <w:pPr>
            <w:pStyle w:val="3F02794C127A6043AB837D416EA48E3C"/>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D4214EDDAF7DD745BE2AFE4971713343"/>
        <w:category>
          <w:name w:val="General"/>
          <w:gallery w:val="placeholder"/>
        </w:category>
        <w:types>
          <w:type w:val="bbPlcHdr"/>
        </w:types>
        <w:behaviors>
          <w:behavior w:val="content"/>
        </w:behaviors>
        <w:guid w:val="{46357462-FE74-8B46-9990-CB4522800163}"/>
      </w:docPartPr>
      <w:docPartBody>
        <w:p w:rsidR="00072E01" w:rsidRDefault="00072E01">
          <w:pPr>
            <w:pStyle w:val="D4214EDDAF7DD745BE2AFE4971713343"/>
          </w:pPr>
          <w:r>
            <w:rPr>
              <w:lang w:val="es-ES"/>
            </w:rPr>
            <w:t>Lorem ipsum dolor</w:t>
          </w:r>
        </w:p>
      </w:docPartBody>
    </w:docPart>
    <w:docPart>
      <w:docPartPr>
        <w:name w:val="B2D52FD3A88A1D46B1A32F741FB09308"/>
        <w:category>
          <w:name w:val="General"/>
          <w:gallery w:val="placeholder"/>
        </w:category>
        <w:types>
          <w:type w:val="bbPlcHdr"/>
        </w:types>
        <w:behaviors>
          <w:behavior w:val="content"/>
        </w:behaviors>
        <w:guid w:val="{BDAF33A2-F85D-3A49-AA7F-E3D088D8267D}"/>
      </w:docPartPr>
      <w:docPartBody>
        <w:p w:rsidR="00072E01" w:rsidRDefault="00072E01">
          <w:pPr>
            <w:pStyle w:val="Textodecuerpo"/>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72E01" w:rsidRDefault="00072E01">
          <w:pPr>
            <w:pStyle w:val="B2D52FD3A88A1D46B1A32F741FB09308"/>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6E1121F3741934CB6FA4AE63983B036"/>
        <w:category>
          <w:name w:val="General"/>
          <w:gallery w:val="placeholder"/>
        </w:category>
        <w:types>
          <w:type w:val="bbPlcHdr"/>
        </w:types>
        <w:behaviors>
          <w:behavior w:val="content"/>
        </w:behaviors>
        <w:guid w:val="{CAF31BA9-76B6-D143-A835-A814AE979CF2}"/>
      </w:docPartPr>
      <w:docPartBody>
        <w:p w:rsidR="00072E01" w:rsidRDefault="00072E01" w:rsidP="00072E01">
          <w:pPr>
            <w:pStyle w:val="C6E1121F3741934CB6FA4AE63983B036"/>
          </w:pPr>
          <w:r>
            <w:rPr>
              <w:lang w:val="es-ES"/>
            </w:rPr>
            <w:t>Lorem ipsum dolor</w:t>
          </w:r>
        </w:p>
      </w:docPartBody>
    </w:docPart>
    <w:docPart>
      <w:docPartPr>
        <w:name w:val="AC0A644859466A4495796CAC33604038"/>
        <w:category>
          <w:name w:val="General"/>
          <w:gallery w:val="placeholder"/>
        </w:category>
        <w:types>
          <w:type w:val="bbPlcHdr"/>
        </w:types>
        <w:behaviors>
          <w:behavior w:val="content"/>
        </w:behaviors>
        <w:guid w:val="{665E4250-5FB0-2B44-9C30-EAF54E0BAD39}"/>
      </w:docPartPr>
      <w:docPartBody>
        <w:p w:rsidR="00072E01" w:rsidRDefault="00072E01" w:rsidP="00072E01">
          <w:pPr>
            <w:pStyle w:val="AC0A644859466A4495796CAC33604038"/>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B0D16D88B365E64880A9586E07308D8B"/>
        <w:category>
          <w:name w:val="General"/>
          <w:gallery w:val="placeholder"/>
        </w:category>
        <w:types>
          <w:type w:val="bbPlcHdr"/>
        </w:types>
        <w:behaviors>
          <w:behavior w:val="content"/>
        </w:behaviors>
        <w:guid w:val="{373DD57D-3403-A449-BD6C-48F48928673F}"/>
      </w:docPartPr>
      <w:docPartBody>
        <w:p w:rsidR="00072E01" w:rsidRDefault="00072E01" w:rsidP="00072E01">
          <w:pPr>
            <w:pStyle w:val="B0D16D88B365E64880A9586E07308D8B"/>
          </w:pPr>
          <w:r>
            <w:rPr>
              <w:lang w:val="es-ES"/>
            </w:rPr>
            <w:t>Lorem ipsum dolor</w:t>
          </w:r>
        </w:p>
      </w:docPartBody>
    </w:docPart>
    <w:docPart>
      <w:docPartPr>
        <w:name w:val="74833F664510304A93803FDCA13FFB2A"/>
        <w:category>
          <w:name w:val="General"/>
          <w:gallery w:val="placeholder"/>
        </w:category>
        <w:types>
          <w:type w:val="bbPlcHdr"/>
        </w:types>
        <w:behaviors>
          <w:behavior w:val="content"/>
        </w:behaviors>
        <w:guid w:val="{8034528B-6118-4945-9A50-52C4CD8FB9CF}"/>
      </w:docPartPr>
      <w:docPartBody>
        <w:p w:rsidR="00072E01" w:rsidRDefault="00072E01" w:rsidP="00072E01">
          <w:pPr>
            <w:pStyle w:val="74833F664510304A93803FDCA13FFB2A"/>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7BAC36308EBD1642BB723E4D54543245"/>
        <w:category>
          <w:name w:val="General"/>
          <w:gallery w:val="placeholder"/>
        </w:category>
        <w:types>
          <w:type w:val="bbPlcHdr"/>
        </w:types>
        <w:behaviors>
          <w:behavior w:val="content"/>
        </w:behaviors>
        <w:guid w:val="{F5F3873C-1A48-A541-B8D3-9969C2B004A3}"/>
      </w:docPartPr>
      <w:docPartBody>
        <w:p w:rsidR="00072E01" w:rsidRDefault="00072E01" w:rsidP="00072E01">
          <w:pPr>
            <w:pStyle w:val="7BAC36308EBD1642BB723E4D54543245"/>
          </w:pPr>
          <w:r>
            <w:rPr>
              <w:lang w:val="es-ES"/>
            </w:rPr>
            <w:t>Lorem ipsum dolor</w:t>
          </w:r>
        </w:p>
      </w:docPartBody>
    </w:docPart>
    <w:docPart>
      <w:docPartPr>
        <w:name w:val="739A71D4FD719F4D8D3CC180B691F544"/>
        <w:category>
          <w:name w:val="General"/>
          <w:gallery w:val="placeholder"/>
        </w:category>
        <w:types>
          <w:type w:val="bbPlcHdr"/>
        </w:types>
        <w:behaviors>
          <w:behavior w:val="content"/>
        </w:behaviors>
        <w:guid w:val="{F13FF825-5B91-FD4A-894D-AF06E509941D}"/>
      </w:docPartPr>
      <w:docPartBody>
        <w:p w:rsidR="00072E01" w:rsidRDefault="00072E01" w:rsidP="00072E01">
          <w:pPr>
            <w:pStyle w:val="739A71D4FD719F4D8D3CC180B691F544"/>
          </w:pPr>
          <w:r>
            <w:rPr>
              <w:lang w:val="es-ES"/>
            </w:rP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E01"/>
    <w:rsid w:val="00072E01"/>
    <w:rsid w:val="00C053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2DC11FC364BF4696A2F753122BF1A9">
    <w:name w:val="0D2DC11FC364BF4696A2F753122BF1A9"/>
  </w:style>
  <w:style w:type="paragraph" w:customStyle="1" w:styleId="B11C458E89401A40A008D07B10E84C95">
    <w:name w:val="B11C458E89401A40A008D07B10E84C95"/>
  </w:style>
  <w:style w:type="paragraph" w:customStyle="1" w:styleId="3F02794C127A6043AB837D416EA48E3C">
    <w:name w:val="3F02794C127A6043AB837D416EA48E3C"/>
  </w:style>
  <w:style w:type="paragraph" w:customStyle="1" w:styleId="D4214EDDAF7DD745BE2AFE4971713343">
    <w:name w:val="D4214EDDAF7DD745BE2AFE4971713343"/>
  </w:style>
  <w:style w:type="paragraph" w:customStyle="1" w:styleId="CB09E977A2EAD249A34016490445D5AF">
    <w:name w:val="CB09E977A2EAD249A34016490445D5AF"/>
  </w:style>
  <w:style w:type="paragraph" w:customStyle="1" w:styleId="F48E2A7660795644AAC521C381C394A9">
    <w:name w:val="F48E2A7660795644AAC521C381C394A9"/>
  </w:style>
  <w:style w:type="paragraph" w:customStyle="1" w:styleId="761A657B243D764DA92A5119B81254DE">
    <w:name w:val="761A657B243D764DA92A5119B81254DE"/>
  </w:style>
  <w:style w:type="paragraph" w:customStyle="1" w:styleId="E0C0F5160B6040419DD9D527F06C3268">
    <w:name w:val="E0C0F5160B6040419DD9D527F06C3268"/>
  </w:style>
  <w:style w:type="paragraph" w:customStyle="1" w:styleId="EE3B74181AF359458247EDD9C32946A2">
    <w:name w:val="EE3B74181AF359458247EDD9C32946A2"/>
  </w:style>
  <w:style w:type="paragraph" w:customStyle="1" w:styleId="5BBE9131E025BD44BC75D2B646D2C9B8">
    <w:name w:val="5BBE9131E025BD44BC75D2B646D2C9B8"/>
  </w:style>
  <w:style w:type="paragraph" w:customStyle="1" w:styleId="05571C6E560D69459B20250F93917F45">
    <w:name w:val="05571C6E560D69459B20250F93917F45"/>
  </w:style>
  <w:style w:type="paragraph" w:styleId="Textodecuerpo">
    <w:name w:val="Body Text"/>
    <w:basedOn w:val="Normal"/>
    <w:link w:val="TextodecuerpoCar"/>
    <w:pPr>
      <w:spacing w:after="200"/>
    </w:pPr>
    <w:rPr>
      <w:rFonts w:eastAsiaTheme="minorHAnsi"/>
      <w:sz w:val="20"/>
      <w:szCs w:val="22"/>
      <w:lang w:eastAsia="es-ES"/>
    </w:rPr>
  </w:style>
  <w:style w:type="character" w:customStyle="1" w:styleId="TextodecuerpoCar">
    <w:name w:val="Texto de cuerpo Car"/>
    <w:basedOn w:val="Fuentedeprrafopredeter"/>
    <w:link w:val="Textodecuerpo"/>
    <w:rPr>
      <w:rFonts w:eastAsiaTheme="minorHAnsi"/>
      <w:sz w:val="20"/>
      <w:szCs w:val="22"/>
      <w:lang w:eastAsia="es-ES"/>
    </w:rPr>
  </w:style>
  <w:style w:type="paragraph" w:customStyle="1" w:styleId="B2D52FD3A88A1D46B1A32F741FB09308">
    <w:name w:val="B2D52FD3A88A1D46B1A32F741FB09308"/>
  </w:style>
  <w:style w:type="paragraph" w:customStyle="1" w:styleId="C6E1121F3741934CB6FA4AE63983B036">
    <w:name w:val="C6E1121F3741934CB6FA4AE63983B036"/>
    <w:rsid w:val="00072E01"/>
  </w:style>
  <w:style w:type="paragraph" w:customStyle="1" w:styleId="AC0A644859466A4495796CAC33604038">
    <w:name w:val="AC0A644859466A4495796CAC33604038"/>
    <w:rsid w:val="00072E01"/>
  </w:style>
  <w:style w:type="paragraph" w:customStyle="1" w:styleId="B0D16D88B365E64880A9586E07308D8B">
    <w:name w:val="B0D16D88B365E64880A9586E07308D8B"/>
    <w:rsid w:val="00072E01"/>
  </w:style>
  <w:style w:type="paragraph" w:customStyle="1" w:styleId="74833F664510304A93803FDCA13FFB2A">
    <w:name w:val="74833F664510304A93803FDCA13FFB2A"/>
    <w:rsid w:val="00072E01"/>
  </w:style>
  <w:style w:type="paragraph" w:customStyle="1" w:styleId="7BAC36308EBD1642BB723E4D54543245">
    <w:name w:val="7BAC36308EBD1642BB723E4D54543245"/>
    <w:rsid w:val="00072E01"/>
  </w:style>
  <w:style w:type="paragraph" w:customStyle="1" w:styleId="739A71D4FD719F4D8D3CC180B691F544">
    <w:name w:val="739A71D4FD719F4D8D3CC180B691F544"/>
    <w:rsid w:val="00072E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2DC11FC364BF4696A2F753122BF1A9">
    <w:name w:val="0D2DC11FC364BF4696A2F753122BF1A9"/>
  </w:style>
  <w:style w:type="paragraph" w:customStyle="1" w:styleId="B11C458E89401A40A008D07B10E84C95">
    <w:name w:val="B11C458E89401A40A008D07B10E84C95"/>
  </w:style>
  <w:style w:type="paragraph" w:customStyle="1" w:styleId="3F02794C127A6043AB837D416EA48E3C">
    <w:name w:val="3F02794C127A6043AB837D416EA48E3C"/>
  </w:style>
  <w:style w:type="paragraph" w:customStyle="1" w:styleId="D4214EDDAF7DD745BE2AFE4971713343">
    <w:name w:val="D4214EDDAF7DD745BE2AFE4971713343"/>
  </w:style>
  <w:style w:type="paragraph" w:customStyle="1" w:styleId="CB09E977A2EAD249A34016490445D5AF">
    <w:name w:val="CB09E977A2EAD249A34016490445D5AF"/>
  </w:style>
  <w:style w:type="paragraph" w:customStyle="1" w:styleId="F48E2A7660795644AAC521C381C394A9">
    <w:name w:val="F48E2A7660795644AAC521C381C394A9"/>
  </w:style>
  <w:style w:type="paragraph" w:customStyle="1" w:styleId="761A657B243D764DA92A5119B81254DE">
    <w:name w:val="761A657B243D764DA92A5119B81254DE"/>
  </w:style>
  <w:style w:type="paragraph" w:customStyle="1" w:styleId="E0C0F5160B6040419DD9D527F06C3268">
    <w:name w:val="E0C0F5160B6040419DD9D527F06C3268"/>
  </w:style>
  <w:style w:type="paragraph" w:customStyle="1" w:styleId="EE3B74181AF359458247EDD9C32946A2">
    <w:name w:val="EE3B74181AF359458247EDD9C32946A2"/>
  </w:style>
  <w:style w:type="paragraph" w:customStyle="1" w:styleId="5BBE9131E025BD44BC75D2B646D2C9B8">
    <w:name w:val="5BBE9131E025BD44BC75D2B646D2C9B8"/>
  </w:style>
  <w:style w:type="paragraph" w:customStyle="1" w:styleId="05571C6E560D69459B20250F93917F45">
    <w:name w:val="05571C6E560D69459B20250F93917F45"/>
  </w:style>
  <w:style w:type="paragraph" w:styleId="Textodecuerpo">
    <w:name w:val="Body Text"/>
    <w:basedOn w:val="Normal"/>
    <w:link w:val="TextodecuerpoCar"/>
    <w:pPr>
      <w:spacing w:after="200"/>
    </w:pPr>
    <w:rPr>
      <w:rFonts w:eastAsiaTheme="minorHAnsi"/>
      <w:sz w:val="20"/>
      <w:szCs w:val="22"/>
      <w:lang w:eastAsia="es-ES"/>
    </w:rPr>
  </w:style>
  <w:style w:type="character" w:customStyle="1" w:styleId="TextodecuerpoCar">
    <w:name w:val="Texto de cuerpo Car"/>
    <w:basedOn w:val="Fuentedeprrafopredeter"/>
    <w:link w:val="Textodecuerpo"/>
    <w:rPr>
      <w:rFonts w:eastAsiaTheme="minorHAnsi"/>
      <w:sz w:val="20"/>
      <w:szCs w:val="22"/>
      <w:lang w:eastAsia="es-ES"/>
    </w:rPr>
  </w:style>
  <w:style w:type="paragraph" w:customStyle="1" w:styleId="B2D52FD3A88A1D46B1A32F741FB09308">
    <w:name w:val="B2D52FD3A88A1D46B1A32F741FB09308"/>
  </w:style>
  <w:style w:type="paragraph" w:customStyle="1" w:styleId="C6E1121F3741934CB6FA4AE63983B036">
    <w:name w:val="C6E1121F3741934CB6FA4AE63983B036"/>
    <w:rsid w:val="00072E01"/>
  </w:style>
  <w:style w:type="paragraph" w:customStyle="1" w:styleId="AC0A644859466A4495796CAC33604038">
    <w:name w:val="AC0A644859466A4495796CAC33604038"/>
    <w:rsid w:val="00072E01"/>
  </w:style>
  <w:style w:type="paragraph" w:customStyle="1" w:styleId="B0D16D88B365E64880A9586E07308D8B">
    <w:name w:val="B0D16D88B365E64880A9586E07308D8B"/>
    <w:rsid w:val="00072E01"/>
  </w:style>
  <w:style w:type="paragraph" w:customStyle="1" w:styleId="74833F664510304A93803FDCA13FFB2A">
    <w:name w:val="74833F664510304A93803FDCA13FFB2A"/>
    <w:rsid w:val="00072E01"/>
  </w:style>
  <w:style w:type="paragraph" w:customStyle="1" w:styleId="7BAC36308EBD1642BB723E4D54543245">
    <w:name w:val="7BAC36308EBD1642BB723E4D54543245"/>
    <w:rsid w:val="00072E01"/>
  </w:style>
  <w:style w:type="paragraph" w:customStyle="1" w:styleId="739A71D4FD719F4D8D3CC180B691F544">
    <w:name w:val="739A71D4FD719F4D8D3CC180B691F544"/>
    <w:rsid w:val="00072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Iniciales, currículo.dotx</Template>
  <TotalTime>35</TotalTime>
  <Pages>3</Pages>
  <Words>567</Words>
  <Characters>3124</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3684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Robles</dc:creator>
  <cp:keywords/>
  <dc:description/>
  <cp:lastModifiedBy>Ramon Robles</cp:lastModifiedBy>
  <cp:revision>7</cp:revision>
  <cp:lastPrinted>2017-11-30T06:44:00Z</cp:lastPrinted>
  <dcterms:created xsi:type="dcterms:W3CDTF">2017-11-30T06:44:00Z</dcterms:created>
  <dcterms:modified xsi:type="dcterms:W3CDTF">2019-04-10T05:15:00Z</dcterms:modified>
  <cp:category/>
</cp:coreProperties>
</file>